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446E" w14:textId="77777777" w:rsidR="00DF45DE" w:rsidRDefault="00DF45DE" w:rsidP="00204543">
      <w:pPr>
        <w:pStyle w:val="Titolo"/>
        <w:pBdr>
          <w:bottom w:val="single" w:sz="6" w:space="1" w:color="auto"/>
        </w:pBdr>
      </w:pPr>
      <w:proofErr w:type="spellStart"/>
      <w:r>
        <w:t>MrPenn</w:t>
      </w:r>
      <w:proofErr w:type="spellEnd"/>
    </w:p>
    <w:p w14:paraId="3B8F18DC" w14:textId="77777777" w:rsidR="00AF6CFA" w:rsidRPr="00C32CDD" w:rsidRDefault="00DF45DE" w:rsidP="00AF6CFA">
      <w:pPr>
        <w:pStyle w:val="Titolo"/>
      </w:pPr>
      <w:r w:rsidRPr="00C32CDD">
        <w:t>REQUIREMENTS SPECIFICATION DOCUMENT</w:t>
      </w:r>
    </w:p>
    <w:p w14:paraId="7BB99526" w14:textId="77777777" w:rsidR="00AF6CFA" w:rsidRPr="00C32CDD" w:rsidRDefault="00AF6CFA" w:rsidP="00AF6CFA">
      <w:pPr>
        <w:pStyle w:val="Sottotitolo"/>
        <w:jc w:val="right"/>
      </w:pPr>
    </w:p>
    <w:p w14:paraId="199BBBDB" w14:textId="77777777" w:rsidR="00AF6CFA" w:rsidRPr="00C32CDD" w:rsidRDefault="00AF6CFA" w:rsidP="00AF6CFA">
      <w:pPr>
        <w:pStyle w:val="Sottotitolo"/>
        <w:jc w:val="right"/>
      </w:pPr>
    </w:p>
    <w:p w14:paraId="06828D84" w14:textId="77777777" w:rsidR="00AF6CFA" w:rsidRPr="00C32CDD" w:rsidRDefault="00AF6CFA" w:rsidP="00AF6CFA">
      <w:pPr>
        <w:pStyle w:val="Sottotitolo"/>
        <w:jc w:val="right"/>
      </w:pPr>
    </w:p>
    <w:p w14:paraId="597BA2F8" w14:textId="77777777" w:rsidR="00AF6CFA" w:rsidRPr="00C32CDD" w:rsidRDefault="00AF6CFA" w:rsidP="00AF6CFA">
      <w:pPr>
        <w:pStyle w:val="Sottotitolo"/>
        <w:jc w:val="right"/>
      </w:pPr>
    </w:p>
    <w:p w14:paraId="7727EFC3" w14:textId="77777777" w:rsidR="00AF6CFA" w:rsidRPr="00C32CDD" w:rsidRDefault="00AF6CFA" w:rsidP="00AF6CFA">
      <w:pPr>
        <w:pStyle w:val="Sottotitolo"/>
        <w:jc w:val="right"/>
      </w:pPr>
    </w:p>
    <w:p w14:paraId="52260CB7" w14:textId="77777777" w:rsidR="00AF6CFA" w:rsidRPr="00C32CDD" w:rsidRDefault="00AF6CFA" w:rsidP="00AF6CFA">
      <w:pPr>
        <w:pStyle w:val="Sottotitolo"/>
        <w:jc w:val="right"/>
      </w:pPr>
    </w:p>
    <w:p w14:paraId="18C2B282" w14:textId="77777777" w:rsidR="00AF6CFA" w:rsidRPr="00C32CDD" w:rsidRDefault="00AF6CFA" w:rsidP="00AF6CFA">
      <w:pPr>
        <w:pStyle w:val="Sottotitolo"/>
        <w:jc w:val="right"/>
      </w:pPr>
    </w:p>
    <w:p w14:paraId="0046D988" w14:textId="77777777" w:rsidR="00AF6CFA" w:rsidRPr="00C32CDD" w:rsidRDefault="00AF6CFA" w:rsidP="00AF6CFA">
      <w:pPr>
        <w:pStyle w:val="Sottotitolo"/>
        <w:jc w:val="right"/>
      </w:pPr>
    </w:p>
    <w:p w14:paraId="3913E1A4" w14:textId="77777777" w:rsidR="00AF6CFA" w:rsidRPr="00C32CDD" w:rsidRDefault="00AF6CFA" w:rsidP="00AF6CFA">
      <w:pPr>
        <w:pStyle w:val="Sottotitolo"/>
        <w:jc w:val="right"/>
      </w:pPr>
    </w:p>
    <w:p w14:paraId="4AC42300" w14:textId="77777777" w:rsidR="00AF6CFA" w:rsidRPr="00C32CDD" w:rsidRDefault="00AF6CFA" w:rsidP="00AF6CFA">
      <w:pPr>
        <w:pStyle w:val="Sottotitolo"/>
        <w:jc w:val="right"/>
      </w:pPr>
    </w:p>
    <w:p w14:paraId="617F97BB" w14:textId="77777777" w:rsidR="00AF6CFA" w:rsidRPr="00C32CDD" w:rsidRDefault="00AF6CFA" w:rsidP="00AF6CFA">
      <w:pPr>
        <w:pStyle w:val="Sottotitolo"/>
        <w:jc w:val="right"/>
      </w:pPr>
    </w:p>
    <w:p w14:paraId="76ECCDE0" w14:textId="77777777" w:rsidR="00AF6CFA" w:rsidRPr="00C32CDD" w:rsidRDefault="00AF6CFA" w:rsidP="00AF6CFA">
      <w:pPr>
        <w:pStyle w:val="Sottotitolo"/>
        <w:jc w:val="right"/>
      </w:pPr>
    </w:p>
    <w:p w14:paraId="75A30E9F" w14:textId="77777777" w:rsidR="00AF6CFA" w:rsidRPr="00C32CDD" w:rsidRDefault="00AF6CFA" w:rsidP="00AF6CFA">
      <w:pPr>
        <w:pStyle w:val="Sottotitolo"/>
        <w:jc w:val="right"/>
      </w:pPr>
    </w:p>
    <w:p w14:paraId="0B74DA88" w14:textId="77777777" w:rsidR="00AF6CFA" w:rsidRPr="00C32CDD" w:rsidRDefault="00AF6CFA" w:rsidP="00AF6CFA">
      <w:pPr>
        <w:pStyle w:val="Sottotitolo"/>
        <w:jc w:val="right"/>
      </w:pPr>
    </w:p>
    <w:p w14:paraId="1CF0551F" w14:textId="77777777" w:rsidR="00AF6CFA" w:rsidRPr="00C32CDD" w:rsidRDefault="00AF6CFA" w:rsidP="00AF6CFA">
      <w:pPr>
        <w:pStyle w:val="Sottotitolo"/>
        <w:jc w:val="right"/>
      </w:pPr>
    </w:p>
    <w:p w14:paraId="4AFE4533" w14:textId="77777777" w:rsidR="00AF6CFA" w:rsidRPr="00C32CDD" w:rsidRDefault="00AF6CFA" w:rsidP="00AF6CFA">
      <w:pPr>
        <w:pStyle w:val="Sottotitolo"/>
        <w:jc w:val="right"/>
      </w:pPr>
    </w:p>
    <w:p w14:paraId="17B1A58C" w14:textId="77777777" w:rsidR="00AF6CFA" w:rsidRPr="00C32CDD" w:rsidRDefault="00AF6CFA" w:rsidP="00AF6CFA">
      <w:pPr>
        <w:pStyle w:val="Sottotitolo"/>
        <w:jc w:val="right"/>
      </w:pPr>
    </w:p>
    <w:p w14:paraId="1528B48B" w14:textId="77777777" w:rsidR="00AF6CFA" w:rsidRPr="00C32CDD" w:rsidRDefault="00AF6CFA" w:rsidP="00AF6CFA">
      <w:pPr>
        <w:pStyle w:val="Sottotitolo"/>
        <w:jc w:val="right"/>
      </w:pPr>
    </w:p>
    <w:p w14:paraId="55A2F350" w14:textId="77777777" w:rsidR="00AF6CFA" w:rsidRPr="00C32CDD" w:rsidRDefault="00AF6CFA" w:rsidP="00AF6CFA">
      <w:pPr>
        <w:pStyle w:val="Sottotitolo"/>
        <w:jc w:val="right"/>
      </w:pPr>
    </w:p>
    <w:p w14:paraId="675D3474" w14:textId="77777777" w:rsidR="00AF6CFA" w:rsidRPr="00C32CDD" w:rsidRDefault="00AF6CFA" w:rsidP="00AF6CFA">
      <w:pPr>
        <w:pStyle w:val="Sottotitolo"/>
        <w:jc w:val="right"/>
      </w:pPr>
    </w:p>
    <w:p w14:paraId="7DB231A9" w14:textId="77777777" w:rsidR="00AF6CFA" w:rsidRPr="00C32CDD" w:rsidRDefault="00AF6CFA" w:rsidP="00AF6CFA">
      <w:pPr>
        <w:pStyle w:val="Sottotitolo"/>
        <w:jc w:val="right"/>
      </w:pPr>
    </w:p>
    <w:p w14:paraId="38281356" w14:textId="77777777" w:rsidR="00AF6CFA" w:rsidRPr="00C32CDD" w:rsidRDefault="00AF6CFA" w:rsidP="00AF6CFA">
      <w:pPr>
        <w:pStyle w:val="Sottotitolo"/>
        <w:jc w:val="right"/>
      </w:pPr>
    </w:p>
    <w:p w14:paraId="747A964B" w14:textId="77777777" w:rsidR="00AF6CFA" w:rsidRPr="00C32CDD" w:rsidRDefault="00AF6CFA" w:rsidP="00AF6CFA">
      <w:pPr>
        <w:pStyle w:val="Sottotitolo"/>
        <w:jc w:val="right"/>
      </w:pPr>
    </w:p>
    <w:p w14:paraId="1DE4A319" w14:textId="77777777" w:rsidR="00AF6CFA" w:rsidRPr="00C32CDD" w:rsidRDefault="00AF6CFA" w:rsidP="00AF6CFA">
      <w:pPr>
        <w:pStyle w:val="Sottotitolo"/>
        <w:jc w:val="right"/>
      </w:pPr>
    </w:p>
    <w:p w14:paraId="6751C6A1" w14:textId="77777777" w:rsidR="00AF6CFA" w:rsidRPr="00C32CDD" w:rsidRDefault="00AF6CFA" w:rsidP="00AF6CFA">
      <w:pPr>
        <w:pStyle w:val="Sottotitolo"/>
        <w:jc w:val="right"/>
      </w:pPr>
      <w:bookmarkStart w:id="0" w:name="_GoBack"/>
      <w:bookmarkEnd w:id="0"/>
    </w:p>
    <w:p w14:paraId="473DF271" w14:textId="77777777" w:rsidR="00AF6CFA" w:rsidRPr="00C32CDD" w:rsidRDefault="00AF6CFA" w:rsidP="00AF6CFA">
      <w:pPr>
        <w:pStyle w:val="Sottotitolo"/>
        <w:jc w:val="right"/>
      </w:pPr>
    </w:p>
    <w:p w14:paraId="2E8ABEBB" w14:textId="77777777" w:rsidR="00AF6CFA" w:rsidRPr="00C32CDD" w:rsidRDefault="00AF6CFA" w:rsidP="00AF6CFA">
      <w:pPr>
        <w:pStyle w:val="Sottotitolo"/>
        <w:jc w:val="right"/>
      </w:pPr>
    </w:p>
    <w:p w14:paraId="1BC3D212" w14:textId="0178EB76" w:rsidR="00DF45DE" w:rsidRPr="00C32CDD" w:rsidRDefault="003D09FF" w:rsidP="00AF6CFA">
      <w:pPr>
        <w:pStyle w:val="Sottotitolo"/>
        <w:jc w:val="right"/>
      </w:pPr>
      <w:r w:rsidRPr="00C32CDD">
        <w:t xml:space="preserve">Revision 1 – </w:t>
      </w:r>
      <w:r w:rsidR="00DF45DE" w:rsidRPr="00C32CDD">
        <w:t>1</w:t>
      </w:r>
      <w:r w:rsidR="009A469A">
        <w:t>5</w:t>
      </w:r>
      <w:r w:rsidR="00DF45DE" w:rsidRPr="00C32CDD">
        <w:t>/02/2020</w:t>
      </w:r>
    </w:p>
    <w:p w14:paraId="425EB09D" w14:textId="77777777" w:rsidR="003D09FF" w:rsidRPr="00DF45DE" w:rsidRDefault="00DF45DE" w:rsidP="00AF6CFA">
      <w:pPr>
        <w:jc w:val="right"/>
        <w:rPr>
          <w:lang w:val="it-IT"/>
        </w:rPr>
      </w:pPr>
      <w:r w:rsidRPr="00DF45DE">
        <w:rPr>
          <w:lang w:val="it-IT"/>
        </w:rPr>
        <w:t>Abbo Giulio A</w:t>
      </w:r>
      <w:r>
        <w:rPr>
          <w:lang w:val="it-IT"/>
        </w:rPr>
        <w:t>ntonio</w:t>
      </w:r>
      <w:r w:rsidR="003D09FF" w:rsidRPr="00DF45DE">
        <w:rPr>
          <w:lang w:val="it-IT"/>
        </w:rPr>
        <w:br w:type="page"/>
      </w:r>
    </w:p>
    <w:sdt>
      <w:sdtPr>
        <w:rPr>
          <w:rFonts w:asciiTheme="minorHAnsi" w:eastAsiaTheme="minorEastAsia" w:hAnsiTheme="minorHAnsi" w:cstheme="minorBidi"/>
          <w:b w:val="0"/>
          <w:bCs w:val="0"/>
          <w:smallCaps w:val="0"/>
          <w:color w:val="auto"/>
          <w:sz w:val="22"/>
          <w:szCs w:val="22"/>
          <w:lang w:val="en-GB"/>
        </w:rPr>
        <w:id w:val="187948767"/>
        <w:docPartObj>
          <w:docPartGallery w:val="Table of Contents"/>
          <w:docPartUnique/>
        </w:docPartObj>
      </w:sdtPr>
      <w:sdtContent>
        <w:p w14:paraId="45AA5A17" w14:textId="77777777" w:rsidR="003D09FF" w:rsidRPr="000815F3" w:rsidRDefault="000815F3" w:rsidP="00873F03">
          <w:pPr>
            <w:pStyle w:val="Titolosommario"/>
          </w:pPr>
          <w:r w:rsidRPr="00C32CDD">
            <w:rPr>
              <w:lang w:val="en-GB"/>
            </w:rPr>
            <w:t>Contents</w:t>
          </w:r>
        </w:p>
        <w:p w14:paraId="60292072" w14:textId="3E358346" w:rsidR="009A469A" w:rsidRDefault="003D09FF">
          <w:pPr>
            <w:pStyle w:val="Sommario1"/>
            <w:tabs>
              <w:tab w:val="left" w:pos="440"/>
              <w:tab w:val="right" w:leader="dot" w:pos="9628"/>
            </w:tabs>
            <w:rPr>
              <w:noProof/>
              <w:lang w:eastAsia="en-GB"/>
            </w:rPr>
          </w:pPr>
          <w:r>
            <w:fldChar w:fldCharType="begin"/>
          </w:r>
          <w:r>
            <w:instrText xml:space="preserve"> TOC \o "1-3" \h \z \u </w:instrText>
          </w:r>
          <w:r>
            <w:fldChar w:fldCharType="separate"/>
          </w:r>
          <w:hyperlink w:anchor="_Toc32692452" w:history="1">
            <w:r w:rsidR="009A469A" w:rsidRPr="005149D0">
              <w:rPr>
                <w:rStyle w:val="Collegamentoipertestuale"/>
                <w:noProof/>
              </w:rPr>
              <w:t>1</w:t>
            </w:r>
            <w:r w:rsidR="009A469A">
              <w:rPr>
                <w:noProof/>
                <w:lang w:eastAsia="en-GB"/>
              </w:rPr>
              <w:tab/>
            </w:r>
            <w:r w:rsidR="009A469A" w:rsidRPr="005149D0">
              <w:rPr>
                <w:rStyle w:val="Collegamentoipertestuale"/>
                <w:noProof/>
              </w:rPr>
              <w:t>Introduction</w:t>
            </w:r>
            <w:r w:rsidR="009A469A">
              <w:rPr>
                <w:noProof/>
                <w:webHidden/>
              </w:rPr>
              <w:tab/>
            </w:r>
            <w:r w:rsidR="009A469A">
              <w:rPr>
                <w:noProof/>
                <w:webHidden/>
              </w:rPr>
              <w:fldChar w:fldCharType="begin"/>
            </w:r>
            <w:r w:rsidR="009A469A">
              <w:rPr>
                <w:noProof/>
                <w:webHidden/>
              </w:rPr>
              <w:instrText xml:space="preserve"> PAGEREF _Toc32692452 \h </w:instrText>
            </w:r>
            <w:r w:rsidR="009A469A">
              <w:rPr>
                <w:noProof/>
                <w:webHidden/>
              </w:rPr>
            </w:r>
            <w:r w:rsidR="009A469A">
              <w:rPr>
                <w:noProof/>
                <w:webHidden/>
              </w:rPr>
              <w:fldChar w:fldCharType="separate"/>
            </w:r>
            <w:r w:rsidR="00165734">
              <w:rPr>
                <w:noProof/>
                <w:webHidden/>
              </w:rPr>
              <w:t>3</w:t>
            </w:r>
            <w:r w:rsidR="009A469A">
              <w:rPr>
                <w:noProof/>
                <w:webHidden/>
              </w:rPr>
              <w:fldChar w:fldCharType="end"/>
            </w:r>
          </w:hyperlink>
        </w:p>
        <w:p w14:paraId="24CE982C" w14:textId="07834D14" w:rsidR="009A469A" w:rsidRDefault="009A469A">
          <w:pPr>
            <w:pStyle w:val="Sommario2"/>
            <w:tabs>
              <w:tab w:val="left" w:pos="880"/>
              <w:tab w:val="right" w:leader="dot" w:pos="9628"/>
            </w:tabs>
            <w:rPr>
              <w:noProof/>
              <w:lang w:eastAsia="en-GB"/>
            </w:rPr>
          </w:pPr>
          <w:hyperlink w:anchor="_Toc32692453" w:history="1">
            <w:r w:rsidRPr="005149D0">
              <w:rPr>
                <w:rStyle w:val="Collegamentoipertestuale"/>
                <w:noProof/>
              </w:rPr>
              <w:t>1.1</w:t>
            </w:r>
            <w:r>
              <w:rPr>
                <w:noProof/>
                <w:lang w:eastAsia="en-GB"/>
              </w:rPr>
              <w:tab/>
            </w:r>
            <w:r w:rsidRPr="005149D0">
              <w:rPr>
                <w:rStyle w:val="Collegamentoipertestuale"/>
                <w:noProof/>
              </w:rPr>
              <w:t>Purpose</w:t>
            </w:r>
            <w:r>
              <w:rPr>
                <w:noProof/>
                <w:webHidden/>
              </w:rPr>
              <w:tab/>
            </w:r>
            <w:r>
              <w:rPr>
                <w:noProof/>
                <w:webHidden/>
              </w:rPr>
              <w:fldChar w:fldCharType="begin"/>
            </w:r>
            <w:r>
              <w:rPr>
                <w:noProof/>
                <w:webHidden/>
              </w:rPr>
              <w:instrText xml:space="preserve"> PAGEREF _Toc32692453 \h </w:instrText>
            </w:r>
            <w:r>
              <w:rPr>
                <w:noProof/>
                <w:webHidden/>
              </w:rPr>
            </w:r>
            <w:r>
              <w:rPr>
                <w:noProof/>
                <w:webHidden/>
              </w:rPr>
              <w:fldChar w:fldCharType="separate"/>
            </w:r>
            <w:r w:rsidR="00165734">
              <w:rPr>
                <w:noProof/>
                <w:webHidden/>
              </w:rPr>
              <w:t>3</w:t>
            </w:r>
            <w:r>
              <w:rPr>
                <w:noProof/>
                <w:webHidden/>
              </w:rPr>
              <w:fldChar w:fldCharType="end"/>
            </w:r>
          </w:hyperlink>
        </w:p>
        <w:p w14:paraId="24B092E6" w14:textId="0BFD37ED" w:rsidR="009A469A" w:rsidRDefault="009A469A">
          <w:pPr>
            <w:pStyle w:val="Sommario2"/>
            <w:tabs>
              <w:tab w:val="left" w:pos="880"/>
              <w:tab w:val="right" w:leader="dot" w:pos="9628"/>
            </w:tabs>
            <w:rPr>
              <w:noProof/>
              <w:lang w:eastAsia="en-GB"/>
            </w:rPr>
          </w:pPr>
          <w:hyperlink w:anchor="_Toc32692454" w:history="1">
            <w:r w:rsidRPr="005149D0">
              <w:rPr>
                <w:rStyle w:val="Collegamentoipertestuale"/>
                <w:noProof/>
              </w:rPr>
              <w:t>1.2</w:t>
            </w:r>
            <w:r>
              <w:rPr>
                <w:noProof/>
                <w:lang w:eastAsia="en-GB"/>
              </w:rPr>
              <w:tab/>
            </w:r>
            <w:r w:rsidRPr="005149D0">
              <w:rPr>
                <w:rStyle w:val="Collegamentoipertestuale"/>
                <w:noProof/>
              </w:rPr>
              <w:t>Scope</w:t>
            </w:r>
            <w:r>
              <w:rPr>
                <w:noProof/>
                <w:webHidden/>
              </w:rPr>
              <w:tab/>
            </w:r>
            <w:r>
              <w:rPr>
                <w:noProof/>
                <w:webHidden/>
              </w:rPr>
              <w:fldChar w:fldCharType="begin"/>
            </w:r>
            <w:r>
              <w:rPr>
                <w:noProof/>
                <w:webHidden/>
              </w:rPr>
              <w:instrText xml:space="preserve"> PAGEREF _Toc32692454 \h </w:instrText>
            </w:r>
            <w:r>
              <w:rPr>
                <w:noProof/>
                <w:webHidden/>
              </w:rPr>
            </w:r>
            <w:r>
              <w:rPr>
                <w:noProof/>
                <w:webHidden/>
              </w:rPr>
              <w:fldChar w:fldCharType="separate"/>
            </w:r>
            <w:r w:rsidR="00165734">
              <w:rPr>
                <w:noProof/>
                <w:webHidden/>
              </w:rPr>
              <w:t>3</w:t>
            </w:r>
            <w:r>
              <w:rPr>
                <w:noProof/>
                <w:webHidden/>
              </w:rPr>
              <w:fldChar w:fldCharType="end"/>
            </w:r>
          </w:hyperlink>
        </w:p>
        <w:p w14:paraId="25003CE6" w14:textId="071C9003" w:rsidR="009A469A" w:rsidRDefault="009A469A">
          <w:pPr>
            <w:pStyle w:val="Sommario3"/>
            <w:tabs>
              <w:tab w:val="left" w:pos="1320"/>
              <w:tab w:val="right" w:leader="dot" w:pos="9628"/>
            </w:tabs>
            <w:rPr>
              <w:noProof/>
              <w:lang w:eastAsia="en-GB"/>
            </w:rPr>
          </w:pPr>
          <w:hyperlink w:anchor="_Toc32692455" w:history="1">
            <w:r w:rsidRPr="005149D0">
              <w:rPr>
                <w:rStyle w:val="Collegamentoipertestuale"/>
                <w:noProof/>
              </w:rPr>
              <w:t>1.2.1</w:t>
            </w:r>
            <w:r>
              <w:rPr>
                <w:noProof/>
                <w:lang w:eastAsia="en-GB"/>
              </w:rPr>
              <w:tab/>
            </w:r>
            <w:r w:rsidRPr="005149D0">
              <w:rPr>
                <w:rStyle w:val="Collegamentoipertestuale"/>
                <w:noProof/>
              </w:rPr>
              <w:t>Goals</w:t>
            </w:r>
            <w:r>
              <w:rPr>
                <w:noProof/>
                <w:webHidden/>
              </w:rPr>
              <w:tab/>
            </w:r>
            <w:r>
              <w:rPr>
                <w:noProof/>
                <w:webHidden/>
              </w:rPr>
              <w:fldChar w:fldCharType="begin"/>
            </w:r>
            <w:r>
              <w:rPr>
                <w:noProof/>
                <w:webHidden/>
              </w:rPr>
              <w:instrText xml:space="preserve"> PAGEREF _Toc32692455 \h </w:instrText>
            </w:r>
            <w:r>
              <w:rPr>
                <w:noProof/>
                <w:webHidden/>
              </w:rPr>
            </w:r>
            <w:r>
              <w:rPr>
                <w:noProof/>
                <w:webHidden/>
              </w:rPr>
              <w:fldChar w:fldCharType="separate"/>
            </w:r>
            <w:r w:rsidR="00165734">
              <w:rPr>
                <w:noProof/>
                <w:webHidden/>
              </w:rPr>
              <w:t>3</w:t>
            </w:r>
            <w:r>
              <w:rPr>
                <w:noProof/>
                <w:webHidden/>
              </w:rPr>
              <w:fldChar w:fldCharType="end"/>
            </w:r>
          </w:hyperlink>
        </w:p>
        <w:p w14:paraId="152D1800" w14:textId="7CBDBC31" w:rsidR="009A469A" w:rsidRDefault="009A469A">
          <w:pPr>
            <w:pStyle w:val="Sommario2"/>
            <w:tabs>
              <w:tab w:val="left" w:pos="880"/>
              <w:tab w:val="right" w:leader="dot" w:pos="9628"/>
            </w:tabs>
            <w:rPr>
              <w:noProof/>
              <w:lang w:eastAsia="en-GB"/>
            </w:rPr>
          </w:pPr>
          <w:hyperlink w:anchor="_Toc32692456" w:history="1">
            <w:r w:rsidRPr="005149D0">
              <w:rPr>
                <w:rStyle w:val="Collegamentoipertestuale"/>
                <w:noProof/>
              </w:rPr>
              <w:t>1.3</w:t>
            </w:r>
            <w:r>
              <w:rPr>
                <w:noProof/>
                <w:lang w:eastAsia="en-GB"/>
              </w:rPr>
              <w:tab/>
            </w:r>
            <w:r w:rsidRPr="005149D0">
              <w:rPr>
                <w:rStyle w:val="Collegamentoipertestuale"/>
                <w:noProof/>
              </w:rPr>
              <w:t>Overview</w:t>
            </w:r>
            <w:r>
              <w:rPr>
                <w:noProof/>
                <w:webHidden/>
              </w:rPr>
              <w:tab/>
            </w:r>
            <w:r>
              <w:rPr>
                <w:noProof/>
                <w:webHidden/>
              </w:rPr>
              <w:fldChar w:fldCharType="begin"/>
            </w:r>
            <w:r>
              <w:rPr>
                <w:noProof/>
                <w:webHidden/>
              </w:rPr>
              <w:instrText xml:space="preserve"> PAGEREF _Toc32692456 \h </w:instrText>
            </w:r>
            <w:r>
              <w:rPr>
                <w:noProof/>
                <w:webHidden/>
              </w:rPr>
            </w:r>
            <w:r>
              <w:rPr>
                <w:noProof/>
                <w:webHidden/>
              </w:rPr>
              <w:fldChar w:fldCharType="separate"/>
            </w:r>
            <w:r w:rsidR="00165734">
              <w:rPr>
                <w:noProof/>
                <w:webHidden/>
              </w:rPr>
              <w:t>4</w:t>
            </w:r>
            <w:r>
              <w:rPr>
                <w:noProof/>
                <w:webHidden/>
              </w:rPr>
              <w:fldChar w:fldCharType="end"/>
            </w:r>
          </w:hyperlink>
        </w:p>
        <w:p w14:paraId="7DFE86AC" w14:textId="3E319887" w:rsidR="009A469A" w:rsidRDefault="009A469A">
          <w:pPr>
            <w:pStyle w:val="Sommario3"/>
            <w:tabs>
              <w:tab w:val="left" w:pos="1320"/>
              <w:tab w:val="right" w:leader="dot" w:pos="9628"/>
            </w:tabs>
            <w:rPr>
              <w:noProof/>
              <w:lang w:eastAsia="en-GB"/>
            </w:rPr>
          </w:pPr>
          <w:hyperlink w:anchor="_Toc32692457" w:history="1">
            <w:r w:rsidRPr="005149D0">
              <w:rPr>
                <w:rStyle w:val="Collegamentoipertestuale"/>
                <w:noProof/>
              </w:rPr>
              <w:t>1.3.1</w:t>
            </w:r>
            <w:r>
              <w:rPr>
                <w:noProof/>
                <w:lang w:eastAsia="en-GB"/>
              </w:rPr>
              <w:tab/>
            </w:r>
            <w:r w:rsidRPr="005149D0">
              <w:rPr>
                <w:rStyle w:val="Collegamentoipertestuale"/>
                <w:noProof/>
              </w:rPr>
              <w:t>Context – Product perspective</w:t>
            </w:r>
            <w:r>
              <w:rPr>
                <w:noProof/>
                <w:webHidden/>
              </w:rPr>
              <w:tab/>
            </w:r>
            <w:r>
              <w:rPr>
                <w:noProof/>
                <w:webHidden/>
              </w:rPr>
              <w:fldChar w:fldCharType="begin"/>
            </w:r>
            <w:r>
              <w:rPr>
                <w:noProof/>
                <w:webHidden/>
              </w:rPr>
              <w:instrText xml:space="preserve"> PAGEREF _Toc32692457 \h </w:instrText>
            </w:r>
            <w:r>
              <w:rPr>
                <w:noProof/>
                <w:webHidden/>
              </w:rPr>
            </w:r>
            <w:r>
              <w:rPr>
                <w:noProof/>
                <w:webHidden/>
              </w:rPr>
              <w:fldChar w:fldCharType="separate"/>
            </w:r>
            <w:r w:rsidR="00165734">
              <w:rPr>
                <w:noProof/>
                <w:webHidden/>
              </w:rPr>
              <w:t>4</w:t>
            </w:r>
            <w:r>
              <w:rPr>
                <w:noProof/>
                <w:webHidden/>
              </w:rPr>
              <w:fldChar w:fldCharType="end"/>
            </w:r>
          </w:hyperlink>
        </w:p>
        <w:p w14:paraId="28816A0C" w14:textId="36598E0C" w:rsidR="009A469A" w:rsidRDefault="009A469A">
          <w:pPr>
            <w:pStyle w:val="Sommario3"/>
            <w:tabs>
              <w:tab w:val="left" w:pos="1320"/>
              <w:tab w:val="right" w:leader="dot" w:pos="9628"/>
            </w:tabs>
            <w:rPr>
              <w:noProof/>
              <w:lang w:eastAsia="en-GB"/>
            </w:rPr>
          </w:pPr>
          <w:hyperlink w:anchor="_Toc32692458" w:history="1">
            <w:r w:rsidRPr="005149D0">
              <w:rPr>
                <w:rStyle w:val="Collegamentoipertestuale"/>
                <w:noProof/>
              </w:rPr>
              <w:t>1.3.2</w:t>
            </w:r>
            <w:r>
              <w:rPr>
                <w:noProof/>
                <w:lang w:eastAsia="en-GB"/>
              </w:rPr>
              <w:tab/>
            </w:r>
            <w:r w:rsidRPr="005149D0">
              <w:rPr>
                <w:rStyle w:val="Collegamentoipertestuale"/>
                <w:noProof/>
              </w:rPr>
              <w:t>Functions – Requirements</w:t>
            </w:r>
            <w:r>
              <w:rPr>
                <w:noProof/>
                <w:webHidden/>
              </w:rPr>
              <w:tab/>
            </w:r>
            <w:r>
              <w:rPr>
                <w:noProof/>
                <w:webHidden/>
              </w:rPr>
              <w:fldChar w:fldCharType="begin"/>
            </w:r>
            <w:r>
              <w:rPr>
                <w:noProof/>
                <w:webHidden/>
              </w:rPr>
              <w:instrText xml:space="preserve"> PAGEREF _Toc32692458 \h </w:instrText>
            </w:r>
            <w:r>
              <w:rPr>
                <w:noProof/>
                <w:webHidden/>
              </w:rPr>
            </w:r>
            <w:r>
              <w:rPr>
                <w:noProof/>
                <w:webHidden/>
              </w:rPr>
              <w:fldChar w:fldCharType="separate"/>
            </w:r>
            <w:r w:rsidR="00165734">
              <w:rPr>
                <w:noProof/>
                <w:webHidden/>
              </w:rPr>
              <w:t>4</w:t>
            </w:r>
            <w:r>
              <w:rPr>
                <w:noProof/>
                <w:webHidden/>
              </w:rPr>
              <w:fldChar w:fldCharType="end"/>
            </w:r>
          </w:hyperlink>
        </w:p>
        <w:p w14:paraId="07CE280D" w14:textId="550F4648" w:rsidR="009A469A" w:rsidRDefault="009A469A">
          <w:pPr>
            <w:pStyle w:val="Sommario3"/>
            <w:tabs>
              <w:tab w:val="left" w:pos="1320"/>
              <w:tab w:val="right" w:leader="dot" w:pos="9628"/>
            </w:tabs>
            <w:rPr>
              <w:noProof/>
              <w:lang w:eastAsia="en-GB"/>
            </w:rPr>
          </w:pPr>
          <w:hyperlink w:anchor="_Toc32692459" w:history="1">
            <w:r w:rsidRPr="005149D0">
              <w:rPr>
                <w:rStyle w:val="Collegamentoipertestuale"/>
                <w:noProof/>
              </w:rPr>
              <w:t>1.3.3</w:t>
            </w:r>
            <w:r>
              <w:rPr>
                <w:noProof/>
                <w:lang w:eastAsia="en-GB"/>
              </w:rPr>
              <w:tab/>
            </w:r>
            <w:r w:rsidRPr="005149D0">
              <w:rPr>
                <w:rStyle w:val="Collegamentoipertestuale"/>
                <w:noProof/>
              </w:rPr>
              <w:t>User characteristics</w:t>
            </w:r>
            <w:r>
              <w:rPr>
                <w:noProof/>
                <w:webHidden/>
              </w:rPr>
              <w:tab/>
            </w:r>
            <w:r>
              <w:rPr>
                <w:noProof/>
                <w:webHidden/>
              </w:rPr>
              <w:fldChar w:fldCharType="begin"/>
            </w:r>
            <w:r>
              <w:rPr>
                <w:noProof/>
                <w:webHidden/>
              </w:rPr>
              <w:instrText xml:space="preserve"> PAGEREF _Toc32692459 \h </w:instrText>
            </w:r>
            <w:r>
              <w:rPr>
                <w:noProof/>
                <w:webHidden/>
              </w:rPr>
            </w:r>
            <w:r>
              <w:rPr>
                <w:noProof/>
                <w:webHidden/>
              </w:rPr>
              <w:fldChar w:fldCharType="separate"/>
            </w:r>
            <w:r w:rsidR="00165734">
              <w:rPr>
                <w:noProof/>
                <w:webHidden/>
              </w:rPr>
              <w:t>4</w:t>
            </w:r>
            <w:r>
              <w:rPr>
                <w:noProof/>
                <w:webHidden/>
              </w:rPr>
              <w:fldChar w:fldCharType="end"/>
            </w:r>
          </w:hyperlink>
        </w:p>
        <w:p w14:paraId="0AE33E76" w14:textId="3E6AD806" w:rsidR="009A469A" w:rsidRDefault="009A469A">
          <w:pPr>
            <w:pStyle w:val="Sommario3"/>
            <w:tabs>
              <w:tab w:val="left" w:pos="1320"/>
              <w:tab w:val="right" w:leader="dot" w:pos="9628"/>
            </w:tabs>
            <w:rPr>
              <w:noProof/>
              <w:lang w:eastAsia="en-GB"/>
            </w:rPr>
          </w:pPr>
          <w:hyperlink w:anchor="_Toc32692460" w:history="1">
            <w:r w:rsidRPr="005149D0">
              <w:rPr>
                <w:rStyle w:val="Collegamentoipertestuale"/>
                <w:noProof/>
              </w:rPr>
              <w:t>1.3.4</w:t>
            </w:r>
            <w:r>
              <w:rPr>
                <w:noProof/>
                <w:lang w:eastAsia="en-GB"/>
              </w:rPr>
              <w:tab/>
            </w:r>
            <w:r w:rsidRPr="005149D0">
              <w:rPr>
                <w:rStyle w:val="Collegamentoipertestuale"/>
                <w:noProof/>
              </w:rPr>
              <w:t>Assumptions and dependencies – Limitations</w:t>
            </w:r>
            <w:r>
              <w:rPr>
                <w:noProof/>
                <w:webHidden/>
              </w:rPr>
              <w:tab/>
            </w:r>
            <w:r>
              <w:rPr>
                <w:noProof/>
                <w:webHidden/>
              </w:rPr>
              <w:fldChar w:fldCharType="begin"/>
            </w:r>
            <w:r>
              <w:rPr>
                <w:noProof/>
                <w:webHidden/>
              </w:rPr>
              <w:instrText xml:space="preserve"> PAGEREF _Toc32692460 \h </w:instrText>
            </w:r>
            <w:r>
              <w:rPr>
                <w:noProof/>
                <w:webHidden/>
              </w:rPr>
            </w:r>
            <w:r>
              <w:rPr>
                <w:noProof/>
                <w:webHidden/>
              </w:rPr>
              <w:fldChar w:fldCharType="separate"/>
            </w:r>
            <w:r w:rsidR="00165734">
              <w:rPr>
                <w:noProof/>
                <w:webHidden/>
              </w:rPr>
              <w:t>5</w:t>
            </w:r>
            <w:r>
              <w:rPr>
                <w:noProof/>
                <w:webHidden/>
              </w:rPr>
              <w:fldChar w:fldCharType="end"/>
            </w:r>
          </w:hyperlink>
        </w:p>
        <w:p w14:paraId="4ADFF023" w14:textId="064F3954" w:rsidR="009A469A" w:rsidRDefault="009A469A">
          <w:pPr>
            <w:pStyle w:val="Sommario2"/>
            <w:tabs>
              <w:tab w:val="left" w:pos="880"/>
              <w:tab w:val="right" w:leader="dot" w:pos="9628"/>
            </w:tabs>
            <w:rPr>
              <w:noProof/>
              <w:lang w:eastAsia="en-GB"/>
            </w:rPr>
          </w:pPr>
          <w:hyperlink w:anchor="_Toc32692461" w:history="1">
            <w:r w:rsidRPr="005149D0">
              <w:rPr>
                <w:rStyle w:val="Collegamentoipertestuale"/>
                <w:noProof/>
              </w:rPr>
              <w:t>1.4</w:t>
            </w:r>
            <w:r>
              <w:rPr>
                <w:noProof/>
                <w:lang w:eastAsia="en-GB"/>
              </w:rPr>
              <w:tab/>
            </w:r>
            <w:r w:rsidRPr="005149D0">
              <w:rPr>
                <w:rStyle w:val="Collegamentoipertestuale"/>
                <w:noProof/>
              </w:rPr>
              <w:t>Definitions</w:t>
            </w:r>
            <w:r>
              <w:rPr>
                <w:noProof/>
                <w:webHidden/>
              </w:rPr>
              <w:tab/>
            </w:r>
            <w:r>
              <w:rPr>
                <w:noProof/>
                <w:webHidden/>
              </w:rPr>
              <w:fldChar w:fldCharType="begin"/>
            </w:r>
            <w:r>
              <w:rPr>
                <w:noProof/>
                <w:webHidden/>
              </w:rPr>
              <w:instrText xml:space="preserve"> PAGEREF _Toc32692461 \h </w:instrText>
            </w:r>
            <w:r>
              <w:rPr>
                <w:noProof/>
                <w:webHidden/>
              </w:rPr>
            </w:r>
            <w:r>
              <w:rPr>
                <w:noProof/>
                <w:webHidden/>
              </w:rPr>
              <w:fldChar w:fldCharType="separate"/>
            </w:r>
            <w:r w:rsidR="00165734">
              <w:rPr>
                <w:noProof/>
                <w:webHidden/>
              </w:rPr>
              <w:t>5</w:t>
            </w:r>
            <w:r>
              <w:rPr>
                <w:noProof/>
                <w:webHidden/>
              </w:rPr>
              <w:fldChar w:fldCharType="end"/>
            </w:r>
          </w:hyperlink>
        </w:p>
        <w:p w14:paraId="0C0C3C32" w14:textId="29FA650C" w:rsidR="009A469A" w:rsidRDefault="009A469A">
          <w:pPr>
            <w:pStyle w:val="Sommario2"/>
            <w:tabs>
              <w:tab w:val="left" w:pos="880"/>
              <w:tab w:val="right" w:leader="dot" w:pos="9628"/>
            </w:tabs>
            <w:rPr>
              <w:noProof/>
              <w:lang w:eastAsia="en-GB"/>
            </w:rPr>
          </w:pPr>
          <w:hyperlink w:anchor="_Toc32692462" w:history="1">
            <w:r w:rsidRPr="005149D0">
              <w:rPr>
                <w:rStyle w:val="Collegamentoipertestuale"/>
                <w:noProof/>
              </w:rPr>
              <w:t>1.5</w:t>
            </w:r>
            <w:r>
              <w:rPr>
                <w:noProof/>
                <w:lang w:eastAsia="en-GB"/>
              </w:rPr>
              <w:tab/>
            </w:r>
            <w:r w:rsidRPr="005149D0">
              <w:rPr>
                <w:rStyle w:val="Collegamentoipertestuale"/>
                <w:noProof/>
              </w:rPr>
              <w:t>Acronyms and abbreviations</w:t>
            </w:r>
            <w:r>
              <w:rPr>
                <w:noProof/>
                <w:webHidden/>
              </w:rPr>
              <w:tab/>
            </w:r>
            <w:r>
              <w:rPr>
                <w:noProof/>
                <w:webHidden/>
              </w:rPr>
              <w:fldChar w:fldCharType="begin"/>
            </w:r>
            <w:r>
              <w:rPr>
                <w:noProof/>
                <w:webHidden/>
              </w:rPr>
              <w:instrText xml:space="preserve"> PAGEREF _Toc32692462 \h </w:instrText>
            </w:r>
            <w:r>
              <w:rPr>
                <w:noProof/>
                <w:webHidden/>
              </w:rPr>
            </w:r>
            <w:r>
              <w:rPr>
                <w:noProof/>
                <w:webHidden/>
              </w:rPr>
              <w:fldChar w:fldCharType="separate"/>
            </w:r>
            <w:r w:rsidR="00165734">
              <w:rPr>
                <w:noProof/>
                <w:webHidden/>
              </w:rPr>
              <w:t>5</w:t>
            </w:r>
            <w:r>
              <w:rPr>
                <w:noProof/>
                <w:webHidden/>
              </w:rPr>
              <w:fldChar w:fldCharType="end"/>
            </w:r>
          </w:hyperlink>
        </w:p>
        <w:p w14:paraId="4C6DF699" w14:textId="445E28F0" w:rsidR="009A469A" w:rsidRDefault="009A469A">
          <w:pPr>
            <w:pStyle w:val="Sommario2"/>
            <w:tabs>
              <w:tab w:val="left" w:pos="880"/>
              <w:tab w:val="right" w:leader="dot" w:pos="9628"/>
            </w:tabs>
            <w:rPr>
              <w:noProof/>
              <w:lang w:eastAsia="en-GB"/>
            </w:rPr>
          </w:pPr>
          <w:hyperlink w:anchor="_Toc32692463" w:history="1">
            <w:r w:rsidRPr="005149D0">
              <w:rPr>
                <w:rStyle w:val="Collegamentoipertestuale"/>
                <w:noProof/>
              </w:rPr>
              <w:t>1.6</w:t>
            </w:r>
            <w:r>
              <w:rPr>
                <w:noProof/>
                <w:lang w:eastAsia="en-GB"/>
              </w:rPr>
              <w:tab/>
            </w:r>
            <w:r w:rsidRPr="005149D0">
              <w:rPr>
                <w:rStyle w:val="Collegamentoipertestuale"/>
                <w:noProof/>
              </w:rPr>
              <w:t>Revision history</w:t>
            </w:r>
            <w:r>
              <w:rPr>
                <w:noProof/>
                <w:webHidden/>
              </w:rPr>
              <w:tab/>
            </w:r>
            <w:r>
              <w:rPr>
                <w:noProof/>
                <w:webHidden/>
              </w:rPr>
              <w:fldChar w:fldCharType="begin"/>
            </w:r>
            <w:r>
              <w:rPr>
                <w:noProof/>
                <w:webHidden/>
              </w:rPr>
              <w:instrText xml:space="preserve"> PAGEREF _Toc32692463 \h </w:instrText>
            </w:r>
            <w:r>
              <w:rPr>
                <w:noProof/>
                <w:webHidden/>
              </w:rPr>
            </w:r>
            <w:r>
              <w:rPr>
                <w:noProof/>
                <w:webHidden/>
              </w:rPr>
              <w:fldChar w:fldCharType="separate"/>
            </w:r>
            <w:r w:rsidR="00165734">
              <w:rPr>
                <w:noProof/>
                <w:webHidden/>
              </w:rPr>
              <w:t>5</w:t>
            </w:r>
            <w:r>
              <w:rPr>
                <w:noProof/>
                <w:webHidden/>
              </w:rPr>
              <w:fldChar w:fldCharType="end"/>
            </w:r>
          </w:hyperlink>
        </w:p>
        <w:p w14:paraId="319A1A68" w14:textId="45EBC034" w:rsidR="009A469A" w:rsidRDefault="009A469A">
          <w:pPr>
            <w:pStyle w:val="Sommario1"/>
            <w:tabs>
              <w:tab w:val="left" w:pos="440"/>
              <w:tab w:val="right" w:leader="dot" w:pos="9628"/>
            </w:tabs>
            <w:rPr>
              <w:noProof/>
              <w:lang w:eastAsia="en-GB"/>
            </w:rPr>
          </w:pPr>
          <w:hyperlink w:anchor="_Toc32692464" w:history="1">
            <w:r w:rsidRPr="005149D0">
              <w:rPr>
                <w:rStyle w:val="Collegamentoipertestuale"/>
                <w:noProof/>
              </w:rPr>
              <w:t>2</w:t>
            </w:r>
            <w:r>
              <w:rPr>
                <w:noProof/>
                <w:lang w:eastAsia="en-GB"/>
              </w:rPr>
              <w:tab/>
            </w:r>
            <w:r w:rsidRPr="005149D0">
              <w:rPr>
                <w:rStyle w:val="Collegamentoipertestuale"/>
                <w:noProof/>
              </w:rPr>
              <w:t>References</w:t>
            </w:r>
            <w:r>
              <w:rPr>
                <w:noProof/>
                <w:webHidden/>
              </w:rPr>
              <w:tab/>
            </w:r>
            <w:r>
              <w:rPr>
                <w:noProof/>
                <w:webHidden/>
              </w:rPr>
              <w:fldChar w:fldCharType="begin"/>
            </w:r>
            <w:r>
              <w:rPr>
                <w:noProof/>
                <w:webHidden/>
              </w:rPr>
              <w:instrText xml:space="preserve"> PAGEREF _Toc32692464 \h </w:instrText>
            </w:r>
            <w:r>
              <w:rPr>
                <w:noProof/>
                <w:webHidden/>
              </w:rPr>
            </w:r>
            <w:r>
              <w:rPr>
                <w:noProof/>
                <w:webHidden/>
              </w:rPr>
              <w:fldChar w:fldCharType="separate"/>
            </w:r>
            <w:r w:rsidR="00165734">
              <w:rPr>
                <w:noProof/>
                <w:webHidden/>
              </w:rPr>
              <w:t>6</w:t>
            </w:r>
            <w:r>
              <w:rPr>
                <w:noProof/>
                <w:webHidden/>
              </w:rPr>
              <w:fldChar w:fldCharType="end"/>
            </w:r>
          </w:hyperlink>
        </w:p>
        <w:p w14:paraId="7FF3E4EA" w14:textId="35FF5E6A" w:rsidR="009A469A" w:rsidRDefault="009A469A">
          <w:pPr>
            <w:pStyle w:val="Sommario1"/>
            <w:tabs>
              <w:tab w:val="left" w:pos="440"/>
              <w:tab w:val="right" w:leader="dot" w:pos="9628"/>
            </w:tabs>
            <w:rPr>
              <w:noProof/>
              <w:lang w:eastAsia="en-GB"/>
            </w:rPr>
          </w:pPr>
          <w:hyperlink w:anchor="_Toc32692465" w:history="1">
            <w:r w:rsidRPr="005149D0">
              <w:rPr>
                <w:rStyle w:val="Collegamentoipertestuale"/>
                <w:noProof/>
              </w:rPr>
              <w:t>3</w:t>
            </w:r>
            <w:r>
              <w:rPr>
                <w:noProof/>
                <w:lang w:eastAsia="en-GB"/>
              </w:rPr>
              <w:tab/>
            </w:r>
            <w:r w:rsidRPr="005149D0">
              <w:rPr>
                <w:rStyle w:val="Collegamentoipertestuale"/>
                <w:noProof/>
              </w:rPr>
              <w:t>System requirements</w:t>
            </w:r>
            <w:r>
              <w:rPr>
                <w:noProof/>
                <w:webHidden/>
              </w:rPr>
              <w:tab/>
            </w:r>
            <w:r>
              <w:rPr>
                <w:noProof/>
                <w:webHidden/>
              </w:rPr>
              <w:fldChar w:fldCharType="begin"/>
            </w:r>
            <w:r>
              <w:rPr>
                <w:noProof/>
                <w:webHidden/>
              </w:rPr>
              <w:instrText xml:space="preserve"> PAGEREF _Toc32692465 \h </w:instrText>
            </w:r>
            <w:r>
              <w:rPr>
                <w:noProof/>
                <w:webHidden/>
              </w:rPr>
            </w:r>
            <w:r>
              <w:rPr>
                <w:noProof/>
                <w:webHidden/>
              </w:rPr>
              <w:fldChar w:fldCharType="separate"/>
            </w:r>
            <w:r w:rsidR="00165734">
              <w:rPr>
                <w:noProof/>
                <w:webHidden/>
              </w:rPr>
              <w:t>7</w:t>
            </w:r>
            <w:r>
              <w:rPr>
                <w:noProof/>
                <w:webHidden/>
              </w:rPr>
              <w:fldChar w:fldCharType="end"/>
            </w:r>
          </w:hyperlink>
        </w:p>
        <w:p w14:paraId="4AA1DCBE" w14:textId="48874E52" w:rsidR="009A469A" w:rsidRDefault="009A469A">
          <w:pPr>
            <w:pStyle w:val="Sommario2"/>
            <w:tabs>
              <w:tab w:val="left" w:pos="880"/>
              <w:tab w:val="right" w:leader="dot" w:pos="9628"/>
            </w:tabs>
            <w:rPr>
              <w:noProof/>
              <w:lang w:eastAsia="en-GB"/>
            </w:rPr>
          </w:pPr>
          <w:hyperlink w:anchor="_Toc32692466" w:history="1">
            <w:r w:rsidRPr="005149D0">
              <w:rPr>
                <w:rStyle w:val="Collegamentoipertestuale"/>
                <w:noProof/>
              </w:rPr>
              <w:t>3.1</w:t>
            </w:r>
            <w:r>
              <w:rPr>
                <w:noProof/>
                <w:lang w:eastAsia="en-GB"/>
              </w:rPr>
              <w:tab/>
            </w:r>
            <w:r w:rsidRPr="005149D0">
              <w:rPr>
                <w:rStyle w:val="Collegamentoipertestuale"/>
                <w:noProof/>
              </w:rPr>
              <w:t>Functional requirements</w:t>
            </w:r>
            <w:r>
              <w:rPr>
                <w:noProof/>
                <w:webHidden/>
              </w:rPr>
              <w:tab/>
            </w:r>
            <w:r>
              <w:rPr>
                <w:noProof/>
                <w:webHidden/>
              </w:rPr>
              <w:fldChar w:fldCharType="begin"/>
            </w:r>
            <w:r>
              <w:rPr>
                <w:noProof/>
                <w:webHidden/>
              </w:rPr>
              <w:instrText xml:space="preserve"> PAGEREF _Toc32692466 \h </w:instrText>
            </w:r>
            <w:r>
              <w:rPr>
                <w:noProof/>
                <w:webHidden/>
              </w:rPr>
            </w:r>
            <w:r>
              <w:rPr>
                <w:noProof/>
                <w:webHidden/>
              </w:rPr>
              <w:fldChar w:fldCharType="separate"/>
            </w:r>
            <w:r w:rsidR="00165734">
              <w:rPr>
                <w:noProof/>
                <w:webHidden/>
              </w:rPr>
              <w:t>7</w:t>
            </w:r>
            <w:r>
              <w:rPr>
                <w:noProof/>
                <w:webHidden/>
              </w:rPr>
              <w:fldChar w:fldCharType="end"/>
            </w:r>
          </w:hyperlink>
        </w:p>
        <w:p w14:paraId="3E9E490E" w14:textId="381F9D97" w:rsidR="009A469A" w:rsidRDefault="009A469A">
          <w:pPr>
            <w:pStyle w:val="Sommario2"/>
            <w:tabs>
              <w:tab w:val="left" w:pos="880"/>
              <w:tab w:val="right" w:leader="dot" w:pos="9628"/>
            </w:tabs>
            <w:rPr>
              <w:noProof/>
              <w:lang w:eastAsia="en-GB"/>
            </w:rPr>
          </w:pPr>
          <w:hyperlink w:anchor="_Toc32692467" w:history="1">
            <w:r w:rsidRPr="005149D0">
              <w:rPr>
                <w:rStyle w:val="Collegamentoipertestuale"/>
                <w:noProof/>
              </w:rPr>
              <w:t>3.2</w:t>
            </w:r>
            <w:r>
              <w:rPr>
                <w:noProof/>
                <w:lang w:eastAsia="en-GB"/>
              </w:rPr>
              <w:tab/>
            </w:r>
            <w:r w:rsidRPr="005149D0">
              <w:rPr>
                <w:rStyle w:val="Collegamentoipertestuale"/>
                <w:noProof/>
              </w:rPr>
              <w:t>Interface requirements</w:t>
            </w:r>
            <w:r>
              <w:rPr>
                <w:noProof/>
                <w:webHidden/>
              </w:rPr>
              <w:tab/>
            </w:r>
            <w:r>
              <w:rPr>
                <w:noProof/>
                <w:webHidden/>
              </w:rPr>
              <w:fldChar w:fldCharType="begin"/>
            </w:r>
            <w:r>
              <w:rPr>
                <w:noProof/>
                <w:webHidden/>
              </w:rPr>
              <w:instrText xml:space="preserve"> PAGEREF _Toc32692467 \h </w:instrText>
            </w:r>
            <w:r>
              <w:rPr>
                <w:noProof/>
                <w:webHidden/>
              </w:rPr>
            </w:r>
            <w:r>
              <w:rPr>
                <w:noProof/>
                <w:webHidden/>
              </w:rPr>
              <w:fldChar w:fldCharType="separate"/>
            </w:r>
            <w:r w:rsidR="00165734">
              <w:rPr>
                <w:noProof/>
                <w:webHidden/>
              </w:rPr>
              <w:t>7</w:t>
            </w:r>
            <w:r>
              <w:rPr>
                <w:noProof/>
                <w:webHidden/>
              </w:rPr>
              <w:fldChar w:fldCharType="end"/>
            </w:r>
          </w:hyperlink>
        </w:p>
        <w:p w14:paraId="5965645E" w14:textId="461B92C0" w:rsidR="009A469A" w:rsidRDefault="009A469A">
          <w:pPr>
            <w:pStyle w:val="Sommario3"/>
            <w:tabs>
              <w:tab w:val="left" w:pos="1320"/>
              <w:tab w:val="right" w:leader="dot" w:pos="9628"/>
            </w:tabs>
            <w:rPr>
              <w:noProof/>
              <w:lang w:eastAsia="en-GB"/>
            </w:rPr>
          </w:pPr>
          <w:hyperlink w:anchor="_Toc32692468" w:history="1">
            <w:r w:rsidRPr="005149D0">
              <w:rPr>
                <w:rStyle w:val="Collegamentoipertestuale"/>
                <w:noProof/>
              </w:rPr>
              <w:t>3.2.1</w:t>
            </w:r>
            <w:r>
              <w:rPr>
                <w:noProof/>
                <w:lang w:eastAsia="en-GB"/>
              </w:rPr>
              <w:tab/>
            </w:r>
            <w:r w:rsidRPr="005149D0">
              <w:rPr>
                <w:rStyle w:val="Collegamentoipertestuale"/>
                <w:noProof/>
              </w:rPr>
              <w:t>User interfaces requirements</w:t>
            </w:r>
            <w:r>
              <w:rPr>
                <w:noProof/>
                <w:webHidden/>
              </w:rPr>
              <w:tab/>
            </w:r>
            <w:r>
              <w:rPr>
                <w:noProof/>
                <w:webHidden/>
              </w:rPr>
              <w:fldChar w:fldCharType="begin"/>
            </w:r>
            <w:r>
              <w:rPr>
                <w:noProof/>
                <w:webHidden/>
              </w:rPr>
              <w:instrText xml:space="preserve"> PAGEREF _Toc32692468 \h </w:instrText>
            </w:r>
            <w:r>
              <w:rPr>
                <w:noProof/>
                <w:webHidden/>
              </w:rPr>
            </w:r>
            <w:r>
              <w:rPr>
                <w:noProof/>
                <w:webHidden/>
              </w:rPr>
              <w:fldChar w:fldCharType="separate"/>
            </w:r>
            <w:r w:rsidR="00165734">
              <w:rPr>
                <w:noProof/>
                <w:webHidden/>
              </w:rPr>
              <w:t>7</w:t>
            </w:r>
            <w:r>
              <w:rPr>
                <w:noProof/>
                <w:webHidden/>
              </w:rPr>
              <w:fldChar w:fldCharType="end"/>
            </w:r>
          </w:hyperlink>
        </w:p>
        <w:p w14:paraId="21C85287" w14:textId="7A602221" w:rsidR="009A469A" w:rsidRDefault="009A469A">
          <w:pPr>
            <w:pStyle w:val="Sommario3"/>
            <w:tabs>
              <w:tab w:val="left" w:pos="1320"/>
              <w:tab w:val="right" w:leader="dot" w:pos="9628"/>
            </w:tabs>
            <w:rPr>
              <w:noProof/>
              <w:lang w:eastAsia="en-GB"/>
            </w:rPr>
          </w:pPr>
          <w:hyperlink w:anchor="_Toc32692469" w:history="1">
            <w:r w:rsidRPr="005149D0">
              <w:rPr>
                <w:rStyle w:val="Collegamentoipertestuale"/>
                <w:noProof/>
              </w:rPr>
              <w:t>3.2.2</w:t>
            </w:r>
            <w:r>
              <w:rPr>
                <w:noProof/>
                <w:lang w:eastAsia="en-GB"/>
              </w:rPr>
              <w:tab/>
            </w:r>
            <w:r w:rsidRPr="005149D0">
              <w:rPr>
                <w:rStyle w:val="Collegamentoipertestuale"/>
                <w:noProof/>
              </w:rPr>
              <w:t>Hardware interfaces requirements</w:t>
            </w:r>
            <w:r>
              <w:rPr>
                <w:noProof/>
                <w:webHidden/>
              </w:rPr>
              <w:tab/>
            </w:r>
            <w:r>
              <w:rPr>
                <w:noProof/>
                <w:webHidden/>
              </w:rPr>
              <w:fldChar w:fldCharType="begin"/>
            </w:r>
            <w:r>
              <w:rPr>
                <w:noProof/>
                <w:webHidden/>
              </w:rPr>
              <w:instrText xml:space="preserve"> PAGEREF _Toc32692469 \h </w:instrText>
            </w:r>
            <w:r>
              <w:rPr>
                <w:noProof/>
                <w:webHidden/>
              </w:rPr>
            </w:r>
            <w:r>
              <w:rPr>
                <w:noProof/>
                <w:webHidden/>
              </w:rPr>
              <w:fldChar w:fldCharType="separate"/>
            </w:r>
            <w:r w:rsidR="00165734">
              <w:rPr>
                <w:noProof/>
                <w:webHidden/>
              </w:rPr>
              <w:t>7</w:t>
            </w:r>
            <w:r>
              <w:rPr>
                <w:noProof/>
                <w:webHidden/>
              </w:rPr>
              <w:fldChar w:fldCharType="end"/>
            </w:r>
          </w:hyperlink>
        </w:p>
        <w:p w14:paraId="1D12B97F" w14:textId="05EED300" w:rsidR="009A469A" w:rsidRDefault="009A469A">
          <w:pPr>
            <w:pStyle w:val="Sommario3"/>
            <w:tabs>
              <w:tab w:val="left" w:pos="1320"/>
              <w:tab w:val="right" w:leader="dot" w:pos="9628"/>
            </w:tabs>
            <w:rPr>
              <w:noProof/>
              <w:lang w:eastAsia="en-GB"/>
            </w:rPr>
          </w:pPr>
          <w:hyperlink w:anchor="_Toc32692470" w:history="1">
            <w:r w:rsidRPr="005149D0">
              <w:rPr>
                <w:rStyle w:val="Collegamentoipertestuale"/>
                <w:noProof/>
              </w:rPr>
              <w:t>3.2.3</w:t>
            </w:r>
            <w:r>
              <w:rPr>
                <w:noProof/>
                <w:lang w:eastAsia="en-GB"/>
              </w:rPr>
              <w:tab/>
            </w:r>
            <w:r w:rsidRPr="005149D0">
              <w:rPr>
                <w:rStyle w:val="Collegamentoipertestuale"/>
                <w:noProof/>
              </w:rPr>
              <w:t>Software interfaces requirements</w:t>
            </w:r>
            <w:r>
              <w:rPr>
                <w:noProof/>
                <w:webHidden/>
              </w:rPr>
              <w:tab/>
            </w:r>
            <w:r>
              <w:rPr>
                <w:noProof/>
                <w:webHidden/>
              </w:rPr>
              <w:fldChar w:fldCharType="begin"/>
            </w:r>
            <w:r>
              <w:rPr>
                <w:noProof/>
                <w:webHidden/>
              </w:rPr>
              <w:instrText xml:space="preserve"> PAGEREF _Toc32692470 \h </w:instrText>
            </w:r>
            <w:r>
              <w:rPr>
                <w:noProof/>
                <w:webHidden/>
              </w:rPr>
            </w:r>
            <w:r>
              <w:rPr>
                <w:noProof/>
                <w:webHidden/>
              </w:rPr>
              <w:fldChar w:fldCharType="separate"/>
            </w:r>
            <w:r w:rsidR="00165734">
              <w:rPr>
                <w:noProof/>
                <w:webHidden/>
              </w:rPr>
              <w:t>7</w:t>
            </w:r>
            <w:r>
              <w:rPr>
                <w:noProof/>
                <w:webHidden/>
              </w:rPr>
              <w:fldChar w:fldCharType="end"/>
            </w:r>
          </w:hyperlink>
        </w:p>
        <w:p w14:paraId="7262F64E" w14:textId="3A8FD55C" w:rsidR="009A469A" w:rsidRDefault="009A469A">
          <w:pPr>
            <w:pStyle w:val="Sommario3"/>
            <w:tabs>
              <w:tab w:val="left" w:pos="1320"/>
              <w:tab w:val="right" w:leader="dot" w:pos="9628"/>
            </w:tabs>
            <w:rPr>
              <w:noProof/>
              <w:lang w:eastAsia="en-GB"/>
            </w:rPr>
          </w:pPr>
          <w:hyperlink w:anchor="_Toc32692471" w:history="1">
            <w:r w:rsidRPr="005149D0">
              <w:rPr>
                <w:rStyle w:val="Collegamentoipertestuale"/>
                <w:noProof/>
              </w:rPr>
              <w:t>3.2.4</w:t>
            </w:r>
            <w:r>
              <w:rPr>
                <w:noProof/>
                <w:lang w:eastAsia="en-GB"/>
              </w:rPr>
              <w:tab/>
            </w:r>
            <w:r w:rsidRPr="005149D0">
              <w:rPr>
                <w:rStyle w:val="Collegamentoipertestuale"/>
                <w:noProof/>
              </w:rPr>
              <w:t>Communication interfaces requirements</w:t>
            </w:r>
            <w:r>
              <w:rPr>
                <w:noProof/>
                <w:webHidden/>
              </w:rPr>
              <w:tab/>
            </w:r>
            <w:r>
              <w:rPr>
                <w:noProof/>
                <w:webHidden/>
              </w:rPr>
              <w:fldChar w:fldCharType="begin"/>
            </w:r>
            <w:r>
              <w:rPr>
                <w:noProof/>
                <w:webHidden/>
              </w:rPr>
              <w:instrText xml:space="preserve"> PAGEREF _Toc32692471 \h </w:instrText>
            </w:r>
            <w:r>
              <w:rPr>
                <w:noProof/>
                <w:webHidden/>
              </w:rPr>
            </w:r>
            <w:r>
              <w:rPr>
                <w:noProof/>
                <w:webHidden/>
              </w:rPr>
              <w:fldChar w:fldCharType="separate"/>
            </w:r>
            <w:r w:rsidR="00165734">
              <w:rPr>
                <w:noProof/>
                <w:webHidden/>
              </w:rPr>
              <w:t>7</w:t>
            </w:r>
            <w:r>
              <w:rPr>
                <w:noProof/>
                <w:webHidden/>
              </w:rPr>
              <w:fldChar w:fldCharType="end"/>
            </w:r>
          </w:hyperlink>
        </w:p>
        <w:p w14:paraId="598FFEE1" w14:textId="7F3C2377" w:rsidR="009A469A" w:rsidRDefault="009A469A">
          <w:pPr>
            <w:pStyle w:val="Sommario2"/>
            <w:tabs>
              <w:tab w:val="left" w:pos="880"/>
              <w:tab w:val="right" w:leader="dot" w:pos="9628"/>
            </w:tabs>
            <w:rPr>
              <w:noProof/>
              <w:lang w:eastAsia="en-GB"/>
            </w:rPr>
          </w:pPr>
          <w:hyperlink w:anchor="_Toc32692472" w:history="1">
            <w:r w:rsidRPr="005149D0">
              <w:rPr>
                <w:rStyle w:val="Collegamentoipertestuale"/>
                <w:noProof/>
              </w:rPr>
              <w:t>3.3</w:t>
            </w:r>
            <w:r>
              <w:rPr>
                <w:noProof/>
                <w:lang w:eastAsia="en-GB"/>
              </w:rPr>
              <w:tab/>
            </w:r>
            <w:r w:rsidRPr="005149D0">
              <w:rPr>
                <w:rStyle w:val="Collegamentoipertestuale"/>
                <w:noProof/>
              </w:rPr>
              <w:t>Software system attributes</w:t>
            </w:r>
            <w:r>
              <w:rPr>
                <w:noProof/>
                <w:webHidden/>
              </w:rPr>
              <w:tab/>
            </w:r>
            <w:r>
              <w:rPr>
                <w:noProof/>
                <w:webHidden/>
              </w:rPr>
              <w:fldChar w:fldCharType="begin"/>
            </w:r>
            <w:r>
              <w:rPr>
                <w:noProof/>
                <w:webHidden/>
              </w:rPr>
              <w:instrText xml:space="preserve"> PAGEREF _Toc32692472 \h </w:instrText>
            </w:r>
            <w:r>
              <w:rPr>
                <w:noProof/>
                <w:webHidden/>
              </w:rPr>
            </w:r>
            <w:r>
              <w:rPr>
                <w:noProof/>
                <w:webHidden/>
              </w:rPr>
              <w:fldChar w:fldCharType="separate"/>
            </w:r>
            <w:r w:rsidR="00165734">
              <w:rPr>
                <w:noProof/>
                <w:webHidden/>
              </w:rPr>
              <w:t>7</w:t>
            </w:r>
            <w:r>
              <w:rPr>
                <w:noProof/>
                <w:webHidden/>
              </w:rPr>
              <w:fldChar w:fldCharType="end"/>
            </w:r>
          </w:hyperlink>
        </w:p>
        <w:p w14:paraId="0431D0FD" w14:textId="6F820CB9" w:rsidR="009A469A" w:rsidRDefault="009A469A">
          <w:pPr>
            <w:pStyle w:val="Sommario3"/>
            <w:tabs>
              <w:tab w:val="left" w:pos="1320"/>
              <w:tab w:val="right" w:leader="dot" w:pos="9628"/>
            </w:tabs>
            <w:rPr>
              <w:noProof/>
              <w:lang w:eastAsia="en-GB"/>
            </w:rPr>
          </w:pPr>
          <w:hyperlink w:anchor="_Toc32692473" w:history="1">
            <w:r w:rsidRPr="005149D0">
              <w:rPr>
                <w:rStyle w:val="Collegamentoipertestuale"/>
                <w:noProof/>
              </w:rPr>
              <w:t>3.3.1</w:t>
            </w:r>
            <w:r>
              <w:rPr>
                <w:noProof/>
                <w:lang w:eastAsia="en-GB"/>
              </w:rPr>
              <w:tab/>
            </w:r>
            <w:r w:rsidRPr="005149D0">
              <w:rPr>
                <w:rStyle w:val="Collegamentoipertestuale"/>
                <w:noProof/>
              </w:rPr>
              <w:t>Reliability</w:t>
            </w:r>
            <w:r>
              <w:rPr>
                <w:noProof/>
                <w:webHidden/>
              </w:rPr>
              <w:tab/>
            </w:r>
            <w:r>
              <w:rPr>
                <w:noProof/>
                <w:webHidden/>
              </w:rPr>
              <w:fldChar w:fldCharType="begin"/>
            </w:r>
            <w:r>
              <w:rPr>
                <w:noProof/>
                <w:webHidden/>
              </w:rPr>
              <w:instrText xml:space="preserve"> PAGEREF _Toc32692473 \h </w:instrText>
            </w:r>
            <w:r>
              <w:rPr>
                <w:noProof/>
                <w:webHidden/>
              </w:rPr>
            </w:r>
            <w:r>
              <w:rPr>
                <w:noProof/>
                <w:webHidden/>
              </w:rPr>
              <w:fldChar w:fldCharType="separate"/>
            </w:r>
            <w:r w:rsidR="00165734">
              <w:rPr>
                <w:noProof/>
                <w:webHidden/>
              </w:rPr>
              <w:t>7</w:t>
            </w:r>
            <w:r>
              <w:rPr>
                <w:noProof/>
                <w:webHidden/>
              </w:rPr>
              <w:fldChar w:fldCharType="end"/>
            </w:r>
          </w:hyperlink>
        </w:p>
        <w:p w14:paraId="062B25D2" w14:textId="08DC48E4" w:rsidR="009A469A" w:rsidRDefault="009A469A">
          <w:pPr>
            <w:pStyle w:val="Sommario3"/>
            <w:tabs>
              <w:tab w:val="left" w:pos="1320"/>
              <w:tab w:val="right" w:leader="dot" w:pos="9628"/>
            </w:tabs>
            <w:rPr>
              <w:noProof/>
              <w:lang w:eastAsia="en-GB"/>
            </w:rPr>
          </w:pPr>
          <w:hyperlink w:anchor="_Toc32692474" w:history="1">
            <w:r w:rsidRPr="005149D0">
              <w:rPr>
                <w:rStyle w:val="Collegamentoipertestuale"/>
                <w:noProof/>
              </w:rPr>
              <w:t>3.3.2</w:t>
            </w:r>
            <w:r>
              <w:rPr>
                <w:noProof/>
                <w:lang w:eastAsia="en-GB"/>
              </w:rPr>
              <w:tab/>
            </w:r>
            <w:r w:rsidRPr="005149D0">
              <w:rPr>
                <w:rStyle w:val="Collegamentoipertestuale"/>
                <w:noProof/>
              </w:rPr>
              <w:t>Availability</w:t>
            </w:r>
            <w:r>
              <w:rPr>
                <w:noProof/>
                <w:webHidden/>
              </w:rPr>
              <w:tab/>
            </w:r>
            <w:r>
              <w:rPr>
                <w:noProof/>
                <w:webHidden/>
              </w:rPr>
              <w:fldChar w:fldCharType="begin"/>
            </w:r>
            <w:r>
              <w:rPr>
                <w:noProof/>
                <w:webHidden/>
              </w:rPr>
              <w:instrText xml:space="preserve"> PAGEREF _Toc32692474 \h </w:instrText>
            </w:r>
            <w:r>
              <w:rPr>
                <w:noProof/>
                <w:webHidden/>
              </w:rPr>
            </w:r>
            <w:r>
              <w:rPr>
                <w:noProof/>
                <w:webHidden/>
              </w:rPr>
              <w:fldChar w:fldCharType="separate"/>
            </w:r>
            <w:r w:rsidR="00165734">
              <w:rPr>
                <w:noProof/>
                <w:webHidden/>
              </w:rPr>
              <w:t>7</w:t>
            </w:r>
            <w:r>
              <w:rPr>
                <w:noProof/>
                <w:webHidden/>
              </w:rPr>
              <w:fldChar w:fldCharType="end"/>
            </w:r>
          </w:hyperlink>
        </w:p>
        <w:p w14:paraId="4056ADB3" w14:textId="3FF01BD5" w:rsidR="009A469A" w:rsidRDefault="009A469A">
          <w:pPr>
            <w:pStyle w:val="Sommario3"/>
            <w:tabs>
              <w:tab w:val="left" w:pos="1320"/>
              <w:tab w:val="right" w:leader="dot" w:pos="9628"/>
            </w:tabs>
            <w:rPr>
              <w:noProof/>
              <w:lang w:eastAsia="en-GB"/>
            </w:rPr>
          </w:pPr>
          <w:hyperlink w:anchor="_Toc32692475" w:history="1">
            <w:r w:rsidRPr="005149D0">
              <w:rPr>
                <w:rStyle w:val="Collegamentoipertestuale"/>
                <w:noProof/>
              </w:rPr>
              <w:t>3.3.3</w:t>
            </w:r>
            <w:r>
              <w:rPr>
                <w:noProof/>
                <w:lang w:eastAsia="en-GB"/>
              </w:rPr>
              <w:tab/>
            </w:r>
            <w:r w:rsidRPr="005149D0">
              <w:rPr>
                <w:rStyle w:val="Collegamentoipertestuale"/>
                <w:noProof/>
              </w:rPr>
              <w:t>Security</w:t>
            </w:r>
            <w:r>
              <w:rPr>
                <w:noProof/>
                <w:webHidden/>
              </w:rPr>
              <w:tab/>
            </w:r>
            <w:r>
              <w:rPr>
                <w:noProof/>
                <w:webHidden/>
              </w:rPr>
              <w:fldChar w:fldCharType="begin"/>
            </w:r>
            <w:r>
              <w:rPr>
                <w:noProof/>
                <w:webHidden/>
              </w:rPr>
              <w:instrText xml:space="preserve"> PAGEREF _Toc32692475 \h </w:instrText>
            </w:r>
            <w:r>
              <w:rPr>
                <w:noProof/>
                <w:webHidden/>
              </w:rPr>
            </w:r>
            <w:r>
              <w:rPr>
                <w:noProof/>
                <w:webHidden/>
              </w:rPr>
              <w:fldChar w:fldCharType="separate"/>
            </w:r>
            <w:r w:rsidR="00165734">
              <w:rPr>
                <w:noProof/>
                <w:webHidden/>
              </w:rPr>
              <w:t>7</w:t>
            </w:r>
            <w:r>
              <w:rPr>
                <w:noProof/>
                <w:webHidden/>
              </w:rPr>
              <w:fldChar w:fldCharType="end"/>
            </w:r>
          </w:hyperlink>
        </w:p>
        <w:p w14:paraId="58527FA5" w14:textId="3D5E2AC1" w:rsidR="009A469A" w:rsidRDefault="009A469A">
          <w:pPr>
            <w:pStyle w:val="Sommario3"/>
            <w:tabs>
              <w:tab w:val="left" w:pos="1320"/>
              <w:tab w:val="right" w:leader="dot" w:pos="9628"/>
            </w:tabs>
            <w:rPr>
              <w:noProof/>
              <w:lang w:eastAsia="en-GB"/>
            </w:rPr>
          </w:pPr>
          <w:hyperlink w:anchor="_Toc32692476" w:history="1">
            <w:r w:rsidRPr="005149D0">
              <w:rPr>
                <w:rStyle w:val="Collegamentoipertestuale"/>
                <w:noProof/>
              </w:rPr>
              <w:t>3.3.4</w:t>
            </w:r>
            <w:r>
              <w:rPr>
                <w:noProof/>
                <w:lang w:eastAsia="en-GB"/>
              </w:rPr>
              <w:tab/>
            </w:r>
            <w:r w:rsidRPr="005149D0">
              <w:rPr>
                <w:rStyle w:val="Collegamentoipertestuale"/>
                <w:noProof/>
              </w:rPr>
              <w:t>Portability</w:t>
            </w:r>
            <w:r>
              <w:rPr>
                <w:noProof/>
                <w:webHidden/>
              </w:rPr>
              <w:tab/>
            </w:r>
            <w:r>
              <w:rPr>
                <w:noProof/>
                <w:webHidden/>
              </w:rPr>
              <w:fldChar w:fldCharType="begin"/>
            </w:r>
            <w:r>
              <w:rPr>
                <w:noProof/>
                <w:webHidden/>
              </w:rPr>
              <w:instrText xml:space="preserve"> PAGEREF _Toc32692476 \h </w:instrText>
            </w:r>
            <w:r>
              <w:rPr>
                <w:noProof/>
                <w:webHidden/>
              </w:rPr>
            </w:r>
            <w:r>
              <w:rPr>
                <w:noProof/>
                <w:webHidden/>
              </w:rPr>
              <w:fldChar w:fldCharType="separate"/>
            </w:r>
            <w:r w:rsidR="00165734">
              <w:rPr>
                <w:noProof/>
                <w:webHidden/>
              </w:rPr>
              <w:t>7</w:t>
            </w:r>
            <w:r>
              <w:rPr>
                <w:noProof/>
                <w:webHidden/>
              </w:rPr>
              <w:fldChar w:fldCharType="end"/>
            </w:r>
          </w:hyperlink>
        </w:p>
        <w:p w14:paraId="6FF7D20D" w14:textId="3858D89F" w:rsidR="009A469A" w:rsidRDefault="009A469A">
          <w:pPr>
            <w:pStyle w:val="Sommario3"/>
            <w:tabs>
              <w:tab w:val="left" w:pos="1320"/>
              <w:tab w:val="right" w:leader="dot" w:pos="9628"/>
            </w:tabs>
            <w:rPr>
              <w:noProof/>
              <w:lang w:eastAsia="en-GB"/>
            </w:rPr>
          </w:pPr>
          <w:hyperlink w:anchor="_Toc32692477" w:history="1">
            <w:r w:rsidRPr="005149D0">
              <w:rPr>
                <w:rStyle w:val="Collegamentoipertestuale"/>
                <w:noProof/>
              </w:rPr>
              <w:t>3.3.5</w:t>
            </w:r>
            <w:r>
              <w:rPr>
                <w:noProof/>
                <w:lang w:eastAsia="en-GB"/>
              </w:rPr>
              <w:tab/>
            </w:r>
            <w:r w:rsidRPr="005149D0">
              <w:rPr>
                <w:rStyle w:val="Collegamentoipertestuale"/>
                <w:noProof/>
              </w:rPr>
              <w:t>Maintainability</w:t>
            </w:r>
            <w:r>
              <w:rPr>
                <w:noProof/>
                <w:webHidden/>
              </w:rPr>
              <w:tab/>
            </w:r>
            <w:r>
              <w:rPr>
                <w:noProof/>
                <w:webHidden/>
              </w:rPr>
              <w:fldChar w:fldCharType="begin"/>
            </w:r>
            <w:r>
              <w:rPr>
                <w:noProof/>
                <w:webHidden/>
              </w:rPr>
              <w:instrText xml:space="preserve"> PAGEREF _Toc32692477 \h </w:instrText>
            </w:r>
            <w:r>
              <w:rPr>
                <w:noProof/>
                <w:webHidden/>
              </w:rPr>
            </w:r>
            <w:r>
              <w:rPr>
                <w:noProof/>
                <w:webHidden/>
              </w:rPr>
              <w:fldChar w:fldCharType="separate"/>
            </w:r>
            <w:r w:rsidR="00165734">
              <w:rPr>
                <w:noProof/>
                <w:webHidden/>
              </w:rPr>
              <w:t>7</w:t>
            </w:r>
            <w:r>
              <w:rPr>
                <w:noProof/>
                <w:webHidden/>
              </w:rPr>
              <w:fldChar w:fldCharType="end"/>
            </w:r>
          </w:hyperlink>
        </w:p>
        <w:p w14:paraId="11423942" w14:textId="653923CE" w:rsidR="009A469A" w:rsidRDefault="009A469A">
          <w:pPr>
            <w:pStyle w:val="Sommario2"/>
            <w:tabs>
              <w:tab w:val="left" w:pos="880"/>
              <w:tab w:val="right" w:leader="dot" w:pos="9628"/>
            </w:tabs>
            <w:rPr>
              <w:noProof/>
              <w:lang w:eastAsia="en-GB"/>
            </w:rPr>
          </w:pPr>
          <w:hyperlink w:anchor="_Toc32692478" w:history="1">
            <w:r w:rsidRPr="005149D0">
              <w:rPr>
                <w:rStyle w:val="Collegamentoipertestuale"/>
                <w:noProof/>
              </w:rPr>
              <w:t>3.4</w:t>
            </w:r>
            <w:r>
              <w:rPr>
                <w:noProof/>
                <w:lang w:eastAsia="en-GB"/>
              </w:rPr>
              <w:tab/>
            </w:r>
            <w:r w:rsidRPr="005149D0">
              <w:rPr>
                <w:rStyle w:val="Collegamentoipertestuale"/>
                <w:noProof/>
              </w:rPr>
              <w:t>Physical characteristics</w:t>
            </w:r>
            <w:r>
              <w:rPr>
                <w:noProof/>
                <w:webHidden/>
              </w:rPr>
              <w:tab/>
            </w:r>
            <w:r>
              <w:rPr>
                <w:noProof/>
                <w:webHidden/>
              </w:rPr>
              <w:fldChar w:fldCharType="begin"/>
            </w:r>
            <w:r>
              <w:rPr>
                <w:noProof/>
                <w:webHidden/>
              </w:rPr>
              <w:instrText xml:space="preserve"> PAGEREF _Toc32692478 \h </w:instrText>
            </w:r>
            <w:r>
              <w:rPr>
                <w:noProof/>
                <w:webHidden/>
              </w:rPr>
            </w:r>
            <w:r>
              <w:rPr>
                <w:noProof/>
                <w:webHidden/>
              </w:rPr>
              <w:fldChar w:fldCharType="separate"/>
            </w:r>
            <w:r w:rsidR="00165734">
              <w:rPr>
                <w:noProof/>
                <w:webHidden/>
              </w:rPr>
              <w:t>7</w:t>
            </w:r>
            <w:r>
              <w:rPr>
                <w:noProof/>
                <w:webHidden/>
              </w:rPr>
              <w:fldChar w:fldCharType="end"/>
            </w:r>
          </w:hyperlink>
        </w:p>
        <w:p w14:paraId="349B4842" w14:textId="427B52ED" w:rsidR="009A469A" w:rsidRDefault="009A469A">
          <w:pPr>
            <w:pStyle w:val="Sommario2"/>
            <w:tabs>
              <w:tab w:val="left" w:pos="880"/>
              <w:tab w:val="right" w:leader="dot" w:pos="9628"/>
            </w:tabs>
            <w:rPr>
              <w:noProof/>
              <w:lang w:eastAsia="en-GB"/>
            </w:rPr>
          </w:pPr>
          <w:hyperlink w:anchor="_Toc32692479" w:history="1">
            <w:r w:rsidRPr="005149D0">
              <w:rPr>
                <w:rStyle w:val="Collegamentoipertestuale"/>
                <w:noProof/>
              </w:rPr>
              <w:t>3.5</w:t>
            </w:r>
            <w:r>
              <w:rPr>
                <w:noProof/>
                <w:lang w:eastAsia="en-GB"/>
              </w:rPr>
              <w:tab/>
            </w:r>
            <w:r w:rsidRPr="005149D0">
              <w:rPr>
                <w:rStyle w:val="Collegamentoipertestuale"/>
                <w:noProof/>
              </w:rPr>
              <w:t>Policies and regulations</w:t>
            </w:r>
            <w:r>
              <w:rPr>
                <w:noProof/>
                <w:webHidden/>
              </w:rPr>
              <w:tab/>
            </w:r>
            <w:r>
              <w:rPr>
                <w:noProof/>
                <w:webHidden/>
              </w:rPr>
              <w:fldChar w:fldCharType="begin"/>
            </w:r>
            <w:r>
              <w:rPr>
                <w:noProof/>
                <w:webHidden/>
              </w:rPr>
              <w:instrText xml:space="preserve"> PAGEREF _Toc32692479 \h </w:instrText>
            </w:r>
            <w:r>
              <w:rPr>
                <w:noProof/>
                <w:webHidden/>
              </w:rPr>
            </w:r>
            <w:r>
              <w:rPr>
                <w:noProof/>
                <w:webHidden/>
              </w:rPr>
              <w:fldChar w:fldCharType="separate"/>
            </w:r>
            <w:r w:rsidR="00165734">
              <w:rPr>
                <w:noProof/>
                <w:webHidden/>
              </w:rPr>
              <w:t>8</w:t>
            </w:r>
            <w:r>
              <w:rPr>
                <w:noProof/>
                <w:webHidden/>
              </w:rPr>
              <w:fldChar w:fldCharType="end"/>
            </w:r>
          </w:hyperlink>
        </w:p>
        <w:p w14:paraId="442FD70E" w14:textId="15E8341F" w:rsidR="009A469A" w:rsidRDefault="009A469A">
          <w:pPr>
            <w:pStyle w:val="Sommario2"/>
            <w:tabs>
              <w:tab w:val="left" w:pos="880"/>
              <w:tab w:val="right" w:leader="dot" w:pos="9628"/>
            </w:tabs>
            <w:rPr>
              <w:noProof/>
              <w:lang w:eastAsia="en-GB"/>
            </w:rPr>
          </w:pPr>
          <w:hyperlink w:anchor="_Toc32692480" w:history="1">
            <w:r w:rsidRPr="005149D0">
              <w:rPr>
                <w:rStyle w:val="Collegamentoipertestuale"/>
                <w:noProof/>
              </w:rPr>
              <w:t>3.6</w:t>
            </w:r>
            <w:r>
              <w:rPr>
                <w:noProof/>
                <w:lang w:eastAsia="en-GB"/>
              </w:rPr>
              <w:tab/>
            </w:r>
            <w:r w:rsidRPr="005149D0">
              <w:rPr>
                <w:rStyle w:val="Collegamentoipertestuale"/>
                <w:noProof/>
              </w:rPr>
              <w:t>Packaging, handling, shipping and transportation</w:t>
            </w:r>
            <w:r>
              <w:rPr>
                <w:noProof/>
                <w:webHidden/>
              </w:rPr>
              <w:tab/>
            </w:r>
            <w:r>
              <w:rPr>
                <w:noProof/>
                <w:webHidden/>
              </w:rPr>
              <w:fldChar w:fldCharType="begin"/>
            </w:r>
            <w:r>
              <w:rPr>
                <w:noProof/>
                <w:webHidden/>
              </w:rPr>
              <w:instrText xml:space="preserve"> PAGEREF _Toc32692480 \h </w:instrText>
            </w:r>
            <w:r>
              <w:rPr>
                <w:noProof/>
                <w:webHidden/>
              </w:rPr>
            </w:r>
            <w:r>
              <w:rPr>
                <w:noProof/>
                <w:webHidden/>
              </w:rPr>
              <w:fldChar w:fldCharType="separate"/>
            </w:r>
            <w:r w:rsidR="00165734">
              <w:rPr>
                <w:noProof/>
                <w:webHidden/>
              </w:rPr>
              <w:t>8</w:t>
            </w:r>
            <w:r>
              <w:rPr>
                <w:noProof/>
                <w:webHidden/>
              </w:rPr>
              <w:fldChar w:fldCharType="end"/>
            </w:r>
          </w:hyperlink>
        </w:p>
        <w:p w14:paraId="60EFBE72" w14:textId="7A5A0E12" w:rsidR="003D09FF" w:rsidRDefault="003D09FF">
          <w:r>
            <w:rPr>
              <w:b/>
              <w:bCs/>
              <w:lang w:val="it-IT"/>
            </w:rPr>
            <w:fldChar w:fldCharType="end"/>
          </w:r>
        </w:p>
      </w:sdtContent>
    </w:sdt>
    <w:p w14:paraId="686A0EBA" w14:textId="77777777" w:rsidR="005F268F" w:rsidRDefault="005F268F">
      <w:r>
        <w:br w:type="page"/>
      </w:r>
    </w:p>
    <w:p w14:paraId="47C3E450" w14:textId="77777777" w:rsidR="00C84729" w:rsidRDefault="00C84729" w:rsidP="00204543">
      <w:pPr>
        <w:pStyle w:val="Titolo1"/>
      </w:pPr>
      <w:bookmarkStart w:id="1" w:name="_Toc32692452"/>
      <w:bookmarkStart w:id="2" w:name="_Ref32692515"/>
      <w:r>
        <w:lastRenderedPageBreak/>
        <w:t>Introduction</w:t>
      </w:r>
      <w:bookmarkEnd w:id="1"/>
      <w:bookmarkEnd w:id="2"/>
    </w:p>
    <w:p w14:paraId="411ABCBC" w14:textId="68954852" w:rsidR="00204543" w:rsidRDefault="00C84729" w:rsidP="00204543">
      <w:pPr>
        <w:pStyle w:val="Titolo2"/>
      </w:pPr>
      <w:bookmarkStart w:id="3" w:name="_Toc32692453"/>
      <w:r>
        <w:t>Purpose</w:t>
      </w:r>
      <w:bookmarkEnd w:id="3"/>
    </w:p>
    <w:p w14:paraId="26F35078" w14:textId="2DD107E4" w:rsidR="00C32CDD" w:rsidRPr="00C32CDD" w:rsidRDefault="00C32CDD" w:rsidP="00C32CDD">
      <w:r>
        <w:t xml:space="preserve">The purpose of the </w:t>
      </w:r>
      <w:proofErr w:type="spellStart"/>
      <w:r>
        <w:t>MrPenn</w:t>
      </w:r>
      <w:proofErr w:type="spellEnd"/>
      <w:r>
        <w:t xml:space="preserve"> system is to allow its users to store their money transactions, then they will have access to their personal balance and some personal statistics or graphs based on this data. All the data is personal and confidential, thus is not shared between users.</w:t>
      </w:r>
    </w:p>
    <w:p w14:paraId="39C752D0" w14:textId="77777777" w:rsidR="00C84729" w:rsidRDefault="00C84729" w:rsidP="00204543">
      <w:pPr>
        <w:pStyle w:val="Titolo2"/>
      </w:pPr>
      <w:bookmarkStart w:id="4" w:name="_Toc32692454"/>
      <w:r>
        <w:t>Scope</w:t>
      </w:r>
      <w:bookmarkEnd w:id="4"/>
    </w:p>
    <w:p w14:paraId="2EC0B939" w14:textId="4EA6A5BB" w:rsidR="00FC3C83" w:rsidRDefault="00C32CDD" w:rsidP="00204543">
      <w:r>
        <w:t>The main func</w:t>
      </w:r>
      <w:r w:rsidR="007C40D8">
        <w:t>tion is the possibility to add new transactions; a transaction should contain an amount (positive), an origin and a destination (this will be called entities), one or more categories, a date and some optional notes.</w:t>
      </w:r>
    </w:p>
    <w:p w14:paraId="2E84DDCC" w14:textId="2CCE2CFB" w:rsidR="007C40D8" w:rsidRDefault="007C40D8" w:rsidP="00204543">
      <w:r>
        <w:t>A transaction can be returned, in this case, it will contain a flag that identifies this behaviour</w:t>
      </w:r>
      <w:r w:rsidR="00C07115">
        <w:t xml:space="preserve">; </w:t>
      </w:r>
      <w:r>
        <w:t>when returned,</w:t>
      </w:r>
      <w:r w:rsidR="00C07115">
        <w:t xml:space="preserve"> it</w:t>
      </w:r>
      <w:r>
        <w:t xml:space="preserve"> will contain a reference to the transaction that returned it.</w:t>
      </w:r>
      <w:r w:rsidR="00C07115">
        <w:br/>
      </w:r>
      <w:r>
        <w:t>For example, Alice gives Bob some money and expects it back, this transaction is T1. Then transaction T2 represents the fact that Bob gave back the money. T1 and T2 should have the same categories, T1 will hold a field that states that had to be returned and a reference to T2. T2 is not to be returned.</w:t>
      </w:r>
    </w:p>
    <w:p w14:paraId="1EEC6CEE" w14:textId="1ED54213" w:rsidR="00450BB0" w:rsidRDefault="00450BB0" w:rsidP="00204543">
      <w:r>
        <w:t>The user can see a list of all the transaction that have to be returned but are not yet. He can open a precompiled form to insert the returning transaction.</w:t>
      </w:r>
    </w:p>
    <w:p w14:paraId="765496DC" w14:textId="4E4BABA6" w:rsidR="006A4C81" w:rsidRDefault="006A4C81" w:rsidP="00204543">
      <w:r>
        <w:t>All the previous transactions are accessible and can be modified and deleted.</w:t>
      </w:r>
    </w:p>
    <w:p w14:paraId="4B8C45D7" w14:textId="78077BF0" w:rsidR="007C40D8" w:rsidRDefault="007C40D8" w:rsidP="00204543">
      <w:r>
        <w:t xml:space="preserve">The user can see the balance for </w:t>
      </w:r>
      <w:r w:rsidR="009B49B5">
        <w:t xml:space="preserve">some </w:t>
      </w:r>
      <w:r w:rsidR="00A2379B">
        <w:t xml:space="preserve">preferred </w:t>
      </w:r>
      <w:r w:rsidR="009B49B5">
        <w:t xml:space="preserve">entities </w:t>
      </w:r>
      <w:r w:rsidR="00A2379B">
        <w:t>he</w:t>
      </w:r>
      <w:r w:rsidR="009B49B5">
        <w:t xml:space="preserve"> chooses. When an entity is chosen the user is asked for the initial balance, then all transactions that have it as a source (destination) are subtracted (added) to it. It can be useful to keep this partial data (the balances for each entity</w:t>
      </w:r>
      <w:r w:rsidR="00A2379B">
        <w:t xml:space="preserve"> and category</w:t>
      </w:r>
      <w:r w:rsidR="009B49B5">
        <w:t>, even if not requested) and update on each insertion.</w:t>
      </w:r>
    </w:p>
    <w:p w14:paraId="567D5BFE" w14:textId="65B59134" w:rsidR="00450BB0" w:rsidRDefault="00450BB0" w:rsidP="00204543">
      <w:r>
        <w:t xml:space="preserve">Some of the </w:t>
      </w:r>
      <w:r w:rsidR="00A2379B">
        <w:t xml:space="preserve">preferred </w:t>
      </w:r>
      <w:r>
        <w:t xml:space="preserve">entities can be grouped in a “total” balance. This is shown together with the other </w:t>
      </w:r>
      <w:r w:rsidR="00481F04">
        <w:t>entities</w:t>
      </w:r>
      <w:r>
        <w:t xml:space="preserve"> wherever they appear, but transaction can not have it as an origin or destination.</w:t>
      </w:r>
    </w:p>
    <w:p w14:paraId="0190601F" w14:textId="4BD47A54" w:rsidR="00EE3319" w:rsidRDefault="00EE3319" w:rsidP="00204543">
      <w:r>
        <w:t>Each category can be set as “positive” or “negative”, indicating whether the transactions associated with it are incomes or outgoings.</w:t>
      </w:r>
    </w:p>
    <w:p w14:paraId="714D7437" w14:textId="23638125" w:rsidR="00450BB0" w:rsidRDefault="00450BB0" w:rsidP="00204543">
      <w:r>
        <w:t xml:space="preserve">Some of the statistics include a graph </w:t>
      </w:r>
      <w:r w:rsidR="000768A3">
        <w:t xml:space="preserve">with </w:t>
      </w:r>
      <w:r w:rsidR="00A2379B">
        <w:t>preferred entities</w:t>
      </w:r>
      <w:r w:rsidR="000768A3">
        <w:t xml:space="preserve"> balances by month</w:t>
      </w:r>
      <w:r>
        <w:t xml:space="preserve">, </w:t>
      </w:r>
      <w:r w:rsidR="000768A3">
        <w:t xml:space="preserve">the </w:t>
      </w:r>
      <w:r>
        <w:t xml:space="preserve">partial monthly balances </w:t>
      </w:r>
      <w:r w:rsidR="00481F04">
        <w:t>for</w:t>
      </w:r>
      <w:r w:rsidR="00A2379B">
        <w:t xml:space="preserve"> the preferred entities</w:t>
      </w:r>
      <w:r w:rsidR="000768A3">
        <w:t xml:space="preserve"> and categories, the partial up-to-this-month balances. Statistics should be easy to expand in the future.</w:t>
      </w:r>
    </w:p>
    <w:p w14:paraId="3B5E33AC" w14:textId="1609123F" w:rsidR="000768A3" w:rsidRDefault="000768A3" w:rsidP="00204543">
      <w:r>
        <w:t>Future possible function: maximum budget for each category</w:t>
      </w:r>
      <w:r w:rsidR="006A4C81">
        <w:t>; keep track of when the user has never spent so much in a category for a month; regular transactions.</w:t>
      </w:r>
    </w:p>
    <w:p w14:paraId="292BC3D4" w14:textId="4BCACAA1" w:rsidR="00C32CDD" w:rsidRDefault="00C32CDD" w:rsidP="00C32CDD">
      <w:pPr>
        <w:pStyle w:val="Titolo3"/>
      </w:pPr>
      <w:bookmarkStart w:id="5" w:name="_Toc32692455"/>
      <w:r>
        <w:t>Goals</w:t>
      </w:r>
      <w:bookmarkEnd w:id="5"/>
    </w:p>
    <w:p w14:paraId="3DCC60F9" w14:textId="630BDB58" w:rsidR="00CA25FF" w:rsidRDefault="00CA25FF" w:rsidP="00CA25FF">
      <w:r>
        <w:t>The system has the following goals:</w:t>
      </w:r>
    </w:p>
    <w:p w14:paraId="58EAA000" w14:textId="093F778F" w:rsidR="00CA25FF" w:rsidRDefault="00CA25FF" w:rsidP="00CA25FF">
      <w:pPr>
        <w:pStyle w:val="Paragrafoelenco"/>
        <w:numPr>
          <w:ilvl w:val="0"/>
          <w:numId w:val="23"/>
        </w:numPr>
      </w:pPr>
      <w:r>
        <w:t>G1: The system allows users to privately store their transactions.</w:t>
      </w:r>
    </w:p>
    <w:p w14:paraId="1A65CA2D" w14:textId="4173C009" w:rsidR="00CA25FF" w:rsidRDefault="00CA25FF" w:rsidP="00BD6249">
      <w:pPr>
        <w:pStyle w:val="Paragrafoelenco"/>
        <w:numPr>
          <w:ilvl w:val="0"/>
          <w:numId w:val="23"/>
        </w:numPr>
      </w:pPr>
      <w:r>
        <w:t>G2: Each user can see, update and delete each of his transactions.</w:t>
      </w:r>
    </w:p>
    <w:p w14:paraId="31EAC97A" w14:textId="6464E494" w:rsidR="00CA25FF" w:rsidRDefault="00CA25FF" w:rsidP="00CA25FF">
      <w:pPr>
        <w:pStyle w:val="Paragrafoelenco"/>
        <w:numPr>
          <w:ilvl w:val="0"/>
          <w:numId w:val="23"/>
        </w:numPr>
      </w:pPr>
      <w:r>
        <w:t>G3: The user can request statistics based on his transactions.</w:t>
      </w:r>
    </w:p>
    <w:p w14:paraId="1A6BF2DE" w14:textId="11021564" w:rsidR="00CA25FF" w:rsidRDefault="00CA25FF" w:rsidP="00CA25FF">
      <w:pPr>
        <w:pStyle w:val="Paragrafoelenco"/>
        <w:numPr>
          <w:ilvl w:val="1"/>
          <w:numId w:val="23"/>
        </w:numPr>
      </w:pPr>
      <w:r>
        <w:t>Transaction that have not been returned.</w:t>
      </w:r>
    </w:p>
    <w:p w14:paraId="17FB4784" w14:textId="7E0E31B9" w:rsidR="00CA25FF" w:rsidRDefault="00BD6249" w:rsidP="00CA25FF">
      <w:pPr>
        <w:pStyle w:val="Paragrafoelenco"/>
        <w:numPr>
          <w:ilvl w:val="1"/>
          <w:numId w:val="23"/>
        </w:numPr>
      </w:pPr>
      <w:r>
        <w:t>Total balances for each entity.</w:t>
      </w:r>
    </w:p>
    <w:p w14:paraId="1BC65248" w14:textId="25A5434A" w:rsidR="00BD6249" w:rsidRPr="00CA25FF" w:rsidRDefault="00BD6249" w:rsidP="00CA25FF">
      <w:pPr>
        <w:pStyle w:val="Paragrafoelenco"/>
        <w:numPr>
          <w:ilvl w:val="1"/>
          <w:numId w:val="23"/>
        </w:numPr>
      </w:pPr>
      <w:r>
        <w:t>Partial monthly balances for each entity and category.</w:t>
      </w:r>
    </w:p>
    <w:p w14:paraId="328E9A5F" w14:textId="064A8664" w:rsidR="00C84729" w:rsidRDefault="00C84729" w:rsidP="00204543">
      <w:pPr>
        <w:pStyle w:val="Titolo2"/>
      </w:pPr>
      <w:bookmarkStart w:id="6" w:name="_Toc32692456"/>
      <w:r>
        <w:lastRenderedPageBreak/>
        <w:t>Overview</w:t>
      </w:r>
      <w:bookmarkEnd w:id="6"/>
    </w:p>
    <w:p w14:paraId="23C5001C" w14:textId="77777777" w:rsidR="00C84729" w:rsidRDefault="00C84729" w:rsidP="00204543">
      <w:pPr>
        <w:pStyle w:val="Titolo3"/>
      </w:pPr>
      <w:bookmarkStart w:id="7" w:name="_Toc32692457"/>
      <w:r>
        <w:t>Context</w:t>
      </w:r>
      <w:r w:rsidR="00FC3C83">
        <w:t xml:space="preserve"> – </w:t>
      </w:r>
      <w:r w:rsidR="003D09FF">
        <w:t>P</w:t>
      </w:r>
      <w:r w:rsidR="00FC3C83">
        <w:t>roduct perspective</w:t>
      </w:r>
      <w:bookmarkEnd w:id="7"/>
    </w:p>
    <w:p w14:paraId="57AE9714" w14:textId="54EF3A12" w:rsidR="00B94003" w:rsidRDefault="00BD6249" w:rsidP="00B0061B">
      <w:r>
        <w:t>The system will need a front end and a back end. The front end is not secure, nor will be always updated</w:t>
      </w:r>
      <w:r w:rsidR="00B94003">
        <w:t>: t</w:t>
      </w:r>
      <w:r>
        <w:t>he system must maintain backward compatibility. The back end is always up to date and implements</w:t>
      </w:r>
      <w:r w:rsidR="00B94003">
        <w:t xml:space="preserve"> all the necessary security checks.</w:t>
      </w:r>
    </w:p>
    <w:p w14:paraId="7841C924" w14:textId="17EC8745" w:rsidR="00B94003" w:rsidRDefault="00B94003" w:rsidP="00B0061B">
      <w:r>
        <w:t>The data stored is private and not shared between the users.</w:t>
      </w:r>
    </w:p>
    <w:p w14:paraId="7D970D90" w14:textId="4A49173C" w:rsidR="00C84729" w:rsidRDefault="00C84729" w:rsidP="00204543">
      <w:pPr>
        <w:pStyle w:val="Titolo3"/>
      </w:pPr>
      <w:bookmarkStart w:id="8" w:name="_Toc32692458"/>
      <w:r>
        <w:t>Functions</w:t>
      </w:r>
      <w:r w:rsidR="00036477">
        <w:t xml:space="preserve"> – Requirements</w:t>
      </w:r>
      <w:bookmarkEnd w:id="8"/>
    </w:p>
    <w:p w14:paraId="518F1359" w14:textId="122A367F" w:rsidR="00C13644" w:rsidRDefault="00AA2446" w:rsidP="00341B4D">
      <w:pPr>
        <w:pStyle w:val="Paragrafoelenco"/>
        <w:numPr>
          <w:ilvl w:val="0"/>
          <w:numId w:val="24"/>
        </w:numPr>
      </w:pPr>
      <w:r>
        <w:t xml:space="preserve">R1: </w:t>
      </w:r>
      <w:r w:rsidR="00C13644">
        <w:t>The user is prompted to login if necessary</w:t>
      </w:r>
    </w:p>
    <w:p w14:paraId="3AD4F914" w14:textId="1170A17F" w:rsidR="00C13644" w:rsidRDefault="00AA2446" w:rsidP="00341B4D">
      <w:pPr>
        <w:pStyle w:val="Paragrafoelenco"/>
        <w:numPr>
          <w:ilvl w:val="0"/>
          <w:numId w:val="24"/>
        </w:numPr>
      </w:pPr>
      <w:r>
        <w:t xml:space="preserve">R2: </w:t>
      </w:r>
      <w:r w:rsidR="00C13644">
        <w:t>The user can sign up to the system</w:t>
      </w:r>
    </w:p>
    <w:p w14:paraId="08E62CE5" w14:textId="51FF1F09" w:rsidR="00341B4D" w:rsidRDefault="00AA2446" w:rsidP="00341B4D">
      <w:pPr>
        <w:pStyle w:val="Paragrafoelenco"/>
        <w:numPr>
          <w:ilvl w:val="0"/>
          <w:numId w:val="24"/>
        </w:numPr>
      </w:pPr>
      <w:r>
        <w:t xml:space="preserve">R3: </w:t>
      </w:r>
      <w:r w:rsidR="00341B4D">
        <w:t>The user can add a new transaction with:</w:t>
      </w:r>
    </w:p>
    <w:p w14:paraId="6A06B7C9" w14:textId="1A5ED50D" w:rsidR="00B825A5" w:rsidRDefault="00B825A5" w:rsidP="00341B4D">
      <w:pPr>
        <w:pStyle w:val="Paragrafoelenco"/>
        <w:numPr>
          <w:ilvl w:val="1"/>
          <w:numId w:val="24"/>
        </w:numPr>
      </w:pPr>
      <w:r>
        <w:t>Id</w:t>
      </w:r>
    </w:p>
    <w:p w14:paraId="041E398D" w14:textId="0C2E5F32" w:rsidR="00341B4D" w:rsidRDefault="00341B4D" w:rsidP="00341B4D">
      <w:pPr>
        <w:pStyle w:val="Paragrafoelenco"/>
        <w:numPr>
          <w:ilvl w:val="1"/>
          <w:numId w:val="24"/>
        </w:numPr>
      </w:pPr>
      <w:r>
        <w:t>Positive amount</w:t>
      </w:r>
    </w:p>
    <w:p w14:paraId="393A622B" w14:textId="64ECF0F4" w:rsidR="00341B4D" w:rsidRDefault="00341B4D" w:rsidP="00341B4D">
      <w:pPr>
        <w:pStyle w:val="Paragrafoelenco"/>
        <w:numPr>
          <w:ilvl w:val="1"/>
          <w:numId w:val="24"/>
        </w:numPr>
      </w:pPr>
      <w:r>
        <w:t>Origin and destination entities</w:t>
      </w:r>
    </w:p>
    <w:p w14:paraId="70E4A50B" w14:textId="51FBA9F4" w:rsidR="00341B4D" w:rsidRDefault="00341B4D" w:rsidP="00341B4D">
      <w:pPr>
        <w:pStyle w:val="Paragrafoelenco"/>
        <w:numPr>
          <w:ilvl w:val="1"/>
          <w:numId w:val="24"/>
        </w:numPr>
      </w:pPr>
      <w:r>
        <w:t>Date</w:t>
      </w:r>
    </w:p>
    <w:p w14:paraId="0E72FEA2" w14:textId="36747757" w:rsidR="00341B4D" w:rsidRDefault="00341B4D" w:rsidP="00341B4D">
      <w:pPr>
        <w:pStyle w:val="Paragrafoelenco"/>
        <w:numPr>
          <w:ilvl w:val="1"/>
          <w:numId w:val="24"/>
        </w:numPr>
      </w:pPr>
      <w:r>
        <w:t>Optionally one or more categories</w:t>
      </w:r>
    </w:p>
    <w:p w14:paraId="513F6407" w14:textId="43200B52" w:rsidR="00341B4D" w:rsidRDefault="00341B4D" w:rsidP="00341B4D">
      <w:pPr>
        <w:pStyle w:val="Paragrafoelenco"/>
        <w:numPr>
          <w:ilvl w:val="1"/>
          <w:numId w:val="24"/>
        </w:numPr>
      </w:pPr>
      <w:r>
        <w:t>Optional notes</w:t>
      </w:r>
    </w:p>
    <w:p w14:paraId="3F5F1A16" w14:textId="39D79D58" w:rsidR="00B825A5" w:rsidRDefault="00B825A5" w:rsidP="00341B4D">
      <w:pPr>
        <w:pStyle w:val="Paragrafoelenco"/>
        <w:numPr>
          <w:ilvl w:val="1"/>
          <w:numId w:val="24"/>
        </w:numPr>
      </w:pPr>
      <w:r>
        <w:t>Whether must be returned</w:t>
      </w:r>
    </w:p>
    <w:p w14:paraId="07C2CC3A" w14:textId="760B91F1" w:rsidR="00B825A5" w:rsidRDefault="00B825A5" w:rsidP="00341B4D">
      <w:pPr>
        <w:pStyle w:val="Paragrafoelenco"/>
        <w:numPr>
          <w:ilvl w:val="1"/>
          <w:numId w:val="24"/>
        </w:numPr>
      </w:pPr>
      <w:r>
        <w:t>Optional returning id</w:t>
      </w:r>
    </w:p>
    <w:p w14:paraId="7D2F0E90" w14:textId="0D0FE549" w:rsidR="00C13644" w:rsidRDefault="00AA2446" w:rsidP="00036477">
      <w:pPr>
        <w:pStyle w:val="Paragrafoelenco"/>
        <w:numPr>
          <w:ilvl w:val="0"/>
          <w:numId w:val="24"/>
        </w:numPr>
      </w:pPr>
      <w:r>
        <w:t xml:space="preserve">R4: </w:t>
      </w:r>
      <w:r w:rsidR="00C13644">
        <w:t>The backend check that the new transaction is correct</w:t>
      </w:r>
      <w:r w:rsidR="00036477">
        <w:t xml:space="preserve"> and stores it</w:t>
      </w:r>
    </w:p>
    <w:p w14:paraId="1D83E181" w14:textId="0F024B8D" w:rsidR="00C13644" w:rsidRDefault="00AA2446" w:rsidP="00C13644">
      <w:pPr>
        <w:pStyle w:val="Paragrafoelenco"/>
        <w:numPr>
          <w:ilvl w:val="0"/>
          <w:numId w:val="24"/>
        </w:numPr>
      </w:pPr>
      <w:r>
        <w:t xml:space="preserve">R5: </w:t>
      </w:r>
      <w:r w:rsidR="00C13644">
        <w:t>For each transaction, the value is subtracted to the source entity</w:t>
      </w:r>
    </w:p>
    <w:p w14:paraId="676ED8D1" w14:textId="510E99DB" w:rsidR="00C13644" w:rsidRDefault="00AA2446" w:rsidP="00C13644">
      <w:pPr>
        <w:pStyle w:val="Paragrafoelenco"/>
        <w:numPr>
          <w:ilvl w:val="0"/>
          <w:numId w:val="24"/>
        </w:numPr>
      </w:pPr>
      <w:r>
        <w:t xml:space="preserve">R6: </w:t>
      </w:r>
      <w:r w:rsidR="00C13644">
        <w:t>For each transaction, the value is added to the destination entity</w:t>
      </w:r>
    </w:p>
    <w:p w14:paraId="53848234" w14:textId="1CFAC1ED" w:rsidR="00C13644" w:rsidRDefault="00AA2446" w:rsidP="00C13644">
      <w:pPr>
        <w:pStyle w:val="Paragrafoelenco"/>
        <w:numPr>
          <w:ilvl w:val="0"/>
          <w:numId w:val="24"/>
        </w:numPr>
      </w:pPr>
      <w:r>
        <w:t xml:space="preserve">R7: </w:t>
      </w:r>
      <w:r w:rsidR="00C13644">
        <w:t>For each transaction, the value is added to its categories</w:t>
      </w:r>
    </w:p>
    <w:p w14:paraId="2067F6C2" w14:textId="017C92DD" w:rsidR="00C13644" w:rsidRDefault="00AA2446" w:rsidP="00C13644">
      <w:pPr>
        <w:pStyle w:val="Paragrafoelenco"/>
        <w:numPr>
          <w:ilvl w:val="0"/>
          <w:numId w:val="24"/>
        </w:numPr>
      </w:pPr>
      <w:r>
        <w:t xml:space="preserve">R8: </w:t>
      </w:r>
      <w:r w:rsidR="00C13644">
        <w:t>The data is only accessible by the user that created it</w:t>
      </w:r>
    </w:p>
    <w:p w14:paraId="7350AC42" w14:textId="61F82C66" w:rsidR="00C13644" w:rsidRDefault="00AA2446" w:rsidP="00C13644">
      <w:pPr>
        <w:pStyle w:val="Paragrafoelenco"/>
        <w:numPr>
          <w:ilvl w:val="0"/>
          <w:numId w:val="24"/>
        </w:numPr>
      </w:pPr>
      <w:r>
        <w:t xml:space="preserve">R9: </w:t>
      </w:r>
      <w:r w:rsidR="00C13644">
        <w:t>The user can see, update and delete each of his transactions</w:t>
      </w:r>
    </w:p>
    <w:p w14:paraId="28A1FA90" w14:textId="76E4055F" w:rsidR="00B825A5" w:rsidRDefault="00AA2446" w:rsidP="00341B4D">
      <w:pPr>
        <w:pStyle w:val="Paragrafoelenco"/>
        <w:numPr>
          <w:ilvl w:val="0"/>
          <w:numId w:val="24"/>
        </w:numPr>
      </w:pPr>
      <w:r>
        <w:t xml:space="preserve">R10: </w:t>
      </w:r>
      <w:r w:rsidR="00B825A5">
        <w:t>The user can specify preferred entities</w:t>
      </w:r>
    </w:p>
    <w:p w14:paraId="158942EB" w14:textId="00F21AED" w:rsidR="00B825A5" w:rsidRDefault="00AA2446" w:rsidP="00341B4D">
      <w:pPr>
        <w:pStyle w:val="Paragrafoelenco"/>
        <w:numPr>
          <w:ilvl w:val="0"/>
          <w:numId w:val="24"/>
        </w:numPr>
      </w:pPr>
      <w:r>
        <w:t xml:space="preserve">R11: </w:t>
      </w:r>
      <w:r w:rsidR="00B825A5">
        <w:t>The user can specify preferred categories</w:t>
      </w:r>
    </w:p>
    <w:p w14:paraId="77D0B2E1" w14:textId="622A9BFB" w:rsidR="00EE3319" w:rsidRDefault="00AA2446" w:rsidP="00EE3319">
      <w:pPr>
        <w:pStyle w:val="Paragrafoelenco"/>
        <w:numPr>
          <w:ilvl w:val="0"/>
          <w:numId w:val="24"/>
        </w:numPr>
      </w:pPr>
      <w:r>
        <w:t xml:space="preserve">R12: </w:t>
      </w:r>
      <w:r w:rsidR="00B825A5">
        <w:t>The user can add some of the preferred entities to a “total”</w:t>
      </w:r>
      <w:r w:rsidR="00036477">
        <w:t>, that is their sum</w:t>
      </w:r>
    </w:p>
    <w:p w14:paraId="7B9C1523" w14:textId="39562744" w:rsidR="00036477" w:rsidRDefault="00AA2446" w:rsidP="00EE3319">
      <w:pPr>
        <w:pStyle w:val="Paragrafoelenco"/>
        <w:numPr>
          <w:ilvl w:val="0"/>
          <w:numId w:val="24"/>
        </w:numPr>
      </w:pPr>
      <w:r>
        <w:t xml:space="preserve">R13: </w:t>
      </w:r>
      <w:r w:rsidR="00036477">
        <w:t>The “total” is shown with other entities in the statistics, but cannot exist in transactions</w:t>
      </w:r>
    </w:p>
    <w:p w14:paraId="5F24DD19" w14:textId="264E9533" w:rsidR="00EE3319" w:rsidRDefault="00AA2446" w:rsidP="00EE3319">
      <w:pPr>
        <w:pStyle w:val="Paragrafoelenco"/>
        <w:numPr>
          <w:ilvl w:val="0"/>
          <w:numId w:val="24"/>
        </w:numPr>
      </w:pPr>
      <w:r>
        <w:t xml:space="preserve">R14: </w:t>
      </w:r>
      <w:r w:rsidR="00EE3319">
        <w:t>When an entity is set as preferred, the user is asked for its initial balance</w:t>
      </w:r>
    </w:p>
    <w:p w14:paraId="689CD6B6" w14:textId="76954AEA" w:rsidR="00C13644" w:rsidRDefault="00AA2446" w:rsidP="00C13644">
      <w:pPr>
        <w:pStyle w:val="Paragrafoelenco"/>
        <w:numPr>
          <w:ilvl w:val="0"/>
          <w:numId w:val="24"/>
        </w:numPr>
      </w:pPr>
      <w:r>
        <w:t xml:space="preserve">R15: </w:t>
      </w:r>
      <w:r w:rsidR="00C13644">
        <w:t>Each category allows to specify if its value is positive or negative</w:t>
      </w:r>
    </w:p>
    <w:p w14:paraId="7C5C8C71" w14:textId="628F55BC" w:rsidR="00C13644" w:rsidRDefault="00AA2446" w:rsidP="00BD6249">
      <w:pPr>
        <w:pStyle w:val="Paragrafoelenco"/>
        <w:numPr>
          <w:ilvl w:val="0"/>
          <w:numId w:val="24"/>
        </w:numPr>
      </w:pPr>
      <w:r>
        <w:t xml:space="preserve">R16: </w:t>
      </w:r>
      <w:r w:rsidR="00C13644">
        <w:t>The user can request the monthly partial balances for each entity</w:t>
      </w:r>
    </w:p>
    <w:p w14:paraId="3AF49659" w14:textId="364651B7" w:rsidR="00C13644" w:rsidRDefault="00AA2446" w:rsidP="00BD6249">
      <w:pPr>
        <w:pStyle w:val="Paragrafoelenco"/>
        <w:numPr>
          <w:ilvl w:val="0"/>
          <w:numId w:val="24"/>
        </w:numPr>
      </w:pPr>
      <w:r>
        <w:t xml:space="preserve">R17: </w:t>
      </w:r>
      <w:r w:rsidR="00C13644">
        <w:t>The user can request the monthly partial balances for each category</w:t>
      </w:r>
    </w:p>
    <w:p w14:paraId="0911A0D4" w14:textId="7B00C259" w:rsidR="00C13644" w:rsidRDefault="00AA2446" w:rsidP="00BD6249">
      <w:pPr>
        <w:pStyle w:val="Paragrafoelenco"/>
        <w:numPr>
          <w:ilvl w:val="0"/>
          <w:numId w:val="24"/>
        </w:numPr>
      </w:pPr>
      <w:r>
        <w:t xml:space="preserve">R18: </w:t>
      </w:r>
      <w:r w:rsidR="00C13644">
        <w:t>The user can request the up-to-this-month balances for each entity</w:t>
      </w:r>
    </w:p>
    <w:p w14:paraId="4297EF06" w14:textId="043DDDD7" w:rsidR="00C13644" w:rsidRDefault="00AA2446" w:rsidP="00C13644">
      <w:pPr>
        <w:pStyle w:val="Paragrafoelenco"/>
        <w:numPr>
          <w:ilvl w:val="0"/>
          <w:numId w:val="24"/>
        </w:numPr>
      </w:pPr>
      <w:r>
        <w:t xml:space="preserve">R19: </w:t>
      </w:r>
      <w:r w:rsidR="00C13644">
        <w:t>The user can request the up-to-this-month balances for each category</w:t>
      </w:r>
    </w:p>
    <w:p w14:paraId="50CDC51B" w14:textId="6B52CDA1" w:rsidR="00C13644" w:rsidRDefault="00AA2446" w:rsidP="00C13644">
      <w:pPr>
        <w:pStyle w:val="Paragrafoelenco"/>
        <w:numPr>
          <w:ilvl w:val="0"/>
          <w:numId w:val="24"/>
        </w:numPr>
      </w:pPr>
      <w:r>
        <w:t xml:space="preserve">R20: </w:t>
      </w:r>
      <w:r w:rsidR="00C13644">
        <w:t>The user can request the total balances for each entity</w:t>
      </w:r>
    </w:p>
    <w:p w14:paraId="772BC760" w14:textId="60547D3F" w:rsidR="00036477" w:rsidRDefault="008B4A71" w:rsidP="00C13644">
      <w:pPr>
        <w:pStyle w:val="Paragrafoelenco"/>
        <w:numPr>
          <w:ilvl w:val="0"/>
          <w:numId w:val="24"/>
        </w:numPr>
      </w:pPr>
      <w:r>
        <w:t xml:space="preserve">R21: </w:t>
      </w:r>
      <w:r w:rsidR="00036477">
        <w:t>The user can see some statistics:</w:t>
      </w:r>
    </w:p>
    <w:p w14:paraId="2C7C73F8" w14:textId="71EAB350" w:rsidR="00036477" w:rsidRDefault="00036477" w:rsidP="00036477">
      <w:pPr>
        <w:pStyle w:val="Paragrafoelenco"/>
        <w:numPr>
          <w:ilvl w:val="1"/>
          <w:numId w:val="24"/>
        </w:numPr>
      </w:pPr>
      <w:r>
        <w:t>Transaction that have not been returned</w:t>
      </w:r>
    </w:p>
    <w:p w14:paraId="53EE022A" w14:textId="022BCD0B" w:rsidR="00036477" w:rsidRDefault="00AA2446" w:rsidP="00036477">
      <w:pPr>
        <w:pStyle w:val="Paragrafoelenco"/>
        <w:numPr>
          <w:ilvl w:val="1"/>
          <w:numId w:val="24"/>
        </w:numPr>
      </w:pPr>
      <w:r>
        <w:t>Graph with preferred entities balances by month</w:t>
      </w:r>
    </w:p>
    <w:p w14:paraId="6565CFC6" w14:textId="41D220D3" w:rsidR="00AA2446" w:rsidRDefault="00AA2446" w:rsidP="00036477">
      <w:pPr>
        <w:pStyle w:val="Paragrafoelenco"/>
        <w:numPr>
          <w:ilvl w:val="1"/>
          <w:numId w:val="24"/>
        </w:numPr>
      </w:pPr>
      <w:r>
        <w:t>Partial monthly balances for the current and previous month, for preferred entities</w:t>
      </w:r>
    </w:p>
    <w:p w14:paraId="3542236F" w14:textId="6C2C03EB" w:rsidR="00AA2446" w:rsidRDefault="00AA2446" w:rsidP="00AA2446">
      <w:pPr>
        <w:pStyle w:val="Paragrafoelenco"/>
        <w:numPr>
          <w:ilvl w:val="1"/>
          <w:numId w:val="24"/>
        </w:numPr>
      </w:pPr>
      <w:r>
        <w:t>Partial monthly balances for the current and previous month, for preferred categories</w:t>
      </w:r>
    </w:p>
    <w:p w14:paraId="26C0C310" w14:textId="3709EF83" w:rsidR="00AA2446" w:rsidRDefault="00AA2446" w:rsidP="00AA2446">
      <w:pPr>
        <w:pStyle w:val="Paragrafoelenco"/>
        <w:numPr>
          <w:ilvl w:val="1"/>
          <w:numId w:val="24"/>
        </w:numPr>
      </w:pPr>
      <w:r>
        <w:t>Total balance for the preferred entities</w:t>
      </w:r>
    </w:p>
    <w:p w14:paraId="0E4E785A" w14:textId="18167AEC" w:rsidR="008B4A71" w:rsidRDefault="00AA2446" w:rsidP="008B4A71">
      <w:pPr>
        <w:pStyle w:val="Paragrafoelenco"/>
        <w:numPr>
          <w:ilvl w:val="1"/>
          <w:numId w:val="24"/>
        </w:numPr>
      </w:pPr>
      <w:r>
        <w:t>Graph with the monthly spending for each category</w:t>
      </w:r>
    </w:p>
    <w:p w14:paraId="69AFCBBC" w14:textId="680E1611" w:rsidR="00C84729" w:rsidRDefault="00C84729" w:rsidP="00204543">
      <w:pPr>
        <w:pStyle w:val="Titolo3"/>
      </w:pPr>
      <w:bookmarkStart w:id="9" w:name="_Toc32692459"/>
      <w:r>
        <w:t>User characteristics</w:t>
      </w:r>
      <w:bookmarkEnd w:id="9"/>
    </w:p>
    <w:p w14:paraId="28444210" w14:textId="15AB8A90" w:rsidR="00AA2446" w:rsidRDefault="00AA2446" w:rsidP="00AA2446">
      <w:r>
        <w:t xml:space="preserve">To use the system, the user has access to a device and to the </w:t>
      </w:r>
      <w:proofErr w:type="spellStart"/>
      <w:r>
        <w:t>MrPenn</w:t>
      </w:r>
      <w:proofErr w:type="spellEnd"/>
      <w:r>
        <w:t xml:space="preserve"> app.</w:t>
      </w:r>
    </w:p>
    <w:p w14:paraId="7F716642" w14:textId="30BB9B5E" w:rsidR="00AA2446" w:rsidRDefault="00AA2446" w:rsidP="00AA2446">
      <w:r>
        <w:t>Each user is an individual, if an individual manages to sign up with two accounts, these will be handled by the system as if they belonged to two distinct individuals.</w:t>
      </w:r>
    </w:p>
    <w:p w14:paraId="6C6C5F25" w14:textId="148AED3B" w:rsidR="00AA2446" w:rsidRPr="00AA2446" w:rsidRDefault="00AA2446" w:rsidP="00AA2446">
      <w:r>
        <w:lastRenderedPageBreak/>
        <w:t>The user is responsible for his actions, for example the system does not protect the data if he shares his password.</w:t>
      </w:r>
    </w:p>
    <w:p w14:paraId="1827C85C" w14:textId="70EF6B36" w:rsidR="00FC3C83" w:rsidRDefault="00FC3C83" w:rsidP="00204543">
      <w:pPr>
        <w:pStyle w:val="Titolo3"/>
      </w:pPr>
      <w:bookmarkStart w:id="10" w:name="_Toc32692460"/>
      <w:r>
        <w:t xml:space="preserve">Assumptions and dependencies – </w:t>
      </w:r>
      <w:r w:rsidR="003D09FF">
        <w:t>L</w:t>
      </w:r>
      <w:r>
        <w:t>imitations</w:t>
      </w:r>
      <w:bookmarkEnd w:id="10"/>
    </w:p>
    <w:p w14:paraId="1CF5D39A" w14:textId="2924320B" w:rsidR="00AA2446" w:rsidRDefault="008B4A71" w:rsidP="00AA2446">
      <w:pPr>
        <w:pStyle w:val="Paragrafoelenco"/>
        <w:numPr>
          <w:ilvl w:val="0"/>
          <w:numId w:val="25"/>
        </w:numPr>
      </w:pPr>
      <w:r>
        <w:t xml:space="preserve">D1: </w:t>
      </w:r>
      <w:r w:rsidR="00AA2446">
        <w:t>The system relies on the abstraction it is built on for the security of the connection</w:t>
      </w:r>
      <w:r>
        <w:t>.</w:t>
      </w:r>
    </w:p>
    <w:p w14:paraId="79E13A52" w14:textId="6CA0A94F" w:rsidR="008B4A71" w:rsidRDefault="008B4A71" w:rsidP="00AA2446">
      <w:pPr>
        <w:pStyle w:val="Paragrafoelenco"/>
        <w:numPr>
          <w:ilvl w:val="0"/>
          <w:numId w:val="25"/>
        </w:numPr>
      </w:pPr>
      <w:r>
        <w:t xml:space="preserve">D2: The user has a device and the </w:t>
      </w:r>
      <w:proofErr w:type="spellStart"/>
      <w:r>
        <w:t>MrPenn</w:t>
      </w:r>
      <w:proofErr w:type="spellEnd"/>
      <w:r>
        <w:t xml:space="preserve"> app.</w:t>
      </w:r>
    </w:p>
    <w:p w14:paraId="1739B295" w14:textId="6A8C2951" w:rsidR="008B4A71" w:rsidRDefault="008B4A71" w:rsidP="00AA2446">
      <w:pPr>
        <w:pStyle w:val="Paragrafoelenco"/>
        <w:numPr>
          <w:ilvl w:val="0"/>
          <w:numId w:val="25"/>
        </w:numPr>
      </w:pPr>
      <w:r>
        <w:t>D3: The user is connected to the internet most of the time.</w:t>
      </w:r>
    </w:p>
    <w:p w14:paraId="06E7AB8D" w14:textId="1E19FEBD" w:rsidR="008B4A71" w:rsidRPr="00AA2446" w:rsidRDefault="008B4A71" w:rsidP="008B4A71">
      <w:pPr>
        <w:pStyle w:val="Paragrafoelenco"/>
        <w:numPr>
          <w:ilvl w:val="0"/>
          <w:numId w:val="25"/>
        </w:numPr>
      </w:pPr>
      <w:r>
        <w:t>D4: The external services behave correctly.</w:t>
      </w:r>
    </w:p>
    <w:p w14:paraId="493E3BD3" w14:textId="5A9FB53D" w:rsidR="0046689B" w:rsidRDefault="0046689B" w:rsidP="00204543">
      <w:pPr>
        <w:pStyle w:val="Titolo2"/>
      </w:pPr>
      <w:bookmarkStart w:id="11" w:name="_Toc32692461"/>
      <w:r>
        <w:t>Defini</w:t>
      </w:r>
      <w:r w:rsidR="00C84729">
        <w:t>tions</w:t>
      </w:r>
      <w:bookmarkEnd w:id="11"/>
    </w:p>
    <w:p w14:paraId="3BF8DAE0" w14:textId="664E6B3B" w:rsidR="008B4A71" w:rsidRDefault="008B4A71" w:rsidP="008B4A71">
      <w:pPr>
        <w:pStyle w:val="Paragrafoelenco"/>
        <w:numPr>
          <w:ilvl w:val="0"/>
          <w:numId w:val="26"/>
        </w:numPr>
      </w:pPr>
      <w:r>
        <w:t>System: the software to be.</w:t>
      </w:r>
    </w:p>
    <w:p w14:paraId="3A627E31" w14:textId="697496B7" w:rsidR="008B4A71" w:rsidRDefault="008B4A71" w:rsidP="008B4A71">
      <w:pPr>
        <w:pStyle w:val="Paragrafoelenco"/>
        <w:numPr>
          <w:ilvl w:val="0"/>
          <w:numId w:val="26"/>
        </w:numPr>
      </w:pPr>
      <w:r>
        <w:t>User: an individual that uses the app.</w:t>
      </w:r>
    </w:p>
    <w:p w14:paraId="58DA1D57" w14:textId="38C6D3FB" w:rsidR="008B4A71" w:rsidRDefault="008B4A71" w:rsidP="008B4A71">
      <w:pPr>
        <w:pStyle w:val="Paragrafoelenco"/>
        <w:numPr>
          <w:ilvl w:val="0"/>
          <w:numId w:val="26"/>
        </w:numPr>
      </w:pPr>
      <w:r>
        <w:t>Transaction: an exchange of money from a certain origin to a certain destination.</w:t>
      </w:r>
    </w:p>
    <w:p w14:paraId="1ED1D580" w14:textId="3EBF146F" w:rsidR="008B4A71" w:rsidRDefault="008B4A71" w:rsidP="008B4A71">
      <w:pPr>
        <w:pStyle w:val="Paragrafoelenco"/>
        <w:numPr>
          <w:ilvl w:val="0"/>
          <w:numId w:val="26"/>
        </w:numPr>
      </w:pPr>
      <w:r>
        <w:t>(Personal) balance: the sum of all the transactions for an entity or category.</w:t>
      </w:r>
    </w:p>
    <w:p w14:paraId="7DA9D800" w14:textId="437FAE68" w:rsidR="008B4A71" w:rsidRDefault="008B4A71" w:rsidP="008B4A71">
      <w:pPr>
        <w:pStyle w:val="Paragrafoelenco"/>
        <w:numPr>
          <w:ilvl w:val="0"/>
          <w:numId w:val="26"/>
        </w:numPr>
      </w:pPr>
      <w:r>
        <w:t>Entity: the source or destination of the money in a transaction.</w:t>
      </w:r>
    </w:p>
    <w:p w14:paraId="0949B48A" w14:textId="119129E0" w:rsidR="008B4A71" w:rsidRDefault="008B4A71" w:rsidP="008B4A71">
      <w:pPr>
        <w:pStyle w:val="Paragrafoelenco"/>
        <w:numPr>
          <w:ilvl w:val="0"/>
          <w:numId w:val="26"/>
        </w:numPr>
      </w:pPr>
      <w:r>
        <w:t>Category: labels for the transactions.</w:t>
      </w:r>
    </w:p>
    <w:p w14:paraId="300723CA" w14:textId="09003C70" w:rsidR="008B4A71" w:rsidRDefault="008B4A71" w:rsidP="008B4A71">
      <w:pPr>
        <w:pStyle w:val="Paragrafoelenco"/>
        <w:numPr>
          <w:ilvl w:val="0"/>
          <w:numId w:val="26"/>
        </w:numPr>
      </w:pPr>
      <w:r>
        <w:t>To return: a sum of money is to be returned if it must be given back eventually.</w:t>
      </w:r>
    </w:p>
    <w:p w14:paraId="2B72D4D9" w14:textId="691B41CB" w:rsidR="008B4A71" w:rsidRDefault="008B4A71" w:rsidP="008B4A71">
      <w:pPr>
        <w:pStyle w:val="Paragrafoelenco"/>
        <w:numPr>
          <w:ilvl w:val="0"/>
          <w:numId w:val="26"/>
        </w:numPr>
      </w:pPr>
      <w:r>
        <w:t>Initial balance: for an entity, the initial sum of money, used to produce statistics.</w:t>
      </w:r>
    </w:p>
    <w:p w14:paraId="053ACE89" w14:textId="0C7C0F26" w:rsidR="008B4A71" w:rsidRDefault="008B4A71" w:rsidP="008B4A71">
      <w:pPr>
        <w:pStyle w:val="Paragrafoelenco"/>
        <w:numPr>
          <w:ilvl w:val="0"/>
          <w:numId w:val="26"/>
        </w:numPr>
      </w:pPr>
      <w:r>
        <w:t>Total: a special entity that is the sum (in the context) of other selected entities.</w:t>
      </w:r>
    </w:p>
    <w:p w14:paraId="25E3D25D" w14:textId="329C2444" w:rsidR="008B4A71" w:rsidRPr="008B4A71" w:rsidRDefault="008B4A71" w:rsidP="005C7098">
      <w:pPr>
        <w:pStyle w:val="Paragrafoelenco"/>
        <w:numPr>
          <w:ilvl w:val="0"/>
          <w:numId w:val="26"/>
        </w:numPr>
      </w:pPr>
      <w:r>
        <w:t>Positive or negative category: whether the transactions in this category are incomes or outgoings.</w:t>
      </w:r>
    </w:p>
    <w:p w14:paraId="7389F5A6" w14:textId="2B281BC5" w:rsidR="005F268F" w:rsidRDefault="00FC3C83" w:rsidP="005F268F">
      <w:pPr>
        <w:pStyle w:val="Titolo2"/>
      </w:pPr>
      <w:bookmarkStart w:id="12" w:name="_Toc32692462"/>
      <w:r>
        <w:t>Acronyms and abbreviations</w:t>
      </w:r>
      <w:bookmarkEnd w:id="12"/>
    </w:p>
    <w:p w14:paraId="3CBE30F4" w14:textId="4E00A99D" w:rsidR="005C7098" w:rsidRDefault="005C7098" w:rsidP="005C7098">
      <w:pPr>
        <w:pStyle w:val="Paragrafoelenco"/>
        <w:numPr>
          <w:ilvl w:val="0"/>
          <w:numId w:val="27"/>
        </w:numPr>
      </w:pPr>
      <w:proofErr w:type="spellStart"/>
      <w:r>
        <w:t>Gn</w:t>
      </w:r>
      <w:proofErr w:type="spellEnd"/>
      <w:r>
        <w:t>: goal number n.</w:t>
      </w:r>
    </w:p>
    <w:p w14:paraId="19E2765D" w14:textId="0A77CB93" w:rsidR="005C7098" w:rsidRDefault="005C7098" w:rsidP="005C7098">
      <w:pPr>
        <w:pStyle w:val="Paragrafoelenco"/>
        <w:numPr>
          <w:ilvl w:val="0"/>
          <w:numId w:val="27"/>
        </w:numPr>
      </w:pPr>
      <w:r>
        <w:t>Rn: requirement number n.</w:t>
      </w:r>
    </w:p>
    <w:p w14:paraId="20D3DD44" w14:textId="23854492" w:rsidR="005C7098" w:rsidRDefault="005C7098" w:rsidP="005C7098">
      <w:pPr>
        <w:pStyle w:val="Paragrafoelenco"/>
        <w:numPr>
          <w:ilvl w:val="0"/>
          <w:numId w:val="27"/>
        </w:numPr>
      </w:pPr>
      <w:proofErr w:type="spellStart"/>
      <w:r>
        <w:t>Dn</w:t>
      </w:r>
      <w:proofErr w:type="spellEnd"/>
      <w:r>
        <w:t>: domain assumption number n.</w:t>
      </w:r>
    </w:p>
    <w:p w14:paraId="68CACF0F" w14:textId="1AF47036" w:rsidR="00CE5466" w:rsidRDefault="005C7098" w:rsidP="00CE5466">
      <w:pPr>
        <w:pStyle w:val="Paragrafoelenco"/>
        <w:numPr>
          <w:ilvl w:val="0"/>
          <w:numId w:val="27"/>
        </w:numPr>
      </w:pPr>
      <w:r>
        <w:t>Un: use case number n</w:t>
      </w:r>
      <w:r w:rsidR="00CE5466">
        <w:t>.</w:t>
      </w:r>
    </w:p>
    <w:p w14:paraId="2E81757A" w14:textId="5EB67134" w:rsidR="00CE5466" w:rsidRDefault="00CE5466" w:rsidP="00CE5466">
      <w:pPr>
        <w:pStyle w:val="Paragrafoelenco"/>
        <w:numPr>
          <w:ilvl w:val="0"/>
          <w:numId w:val="27"/>
        </w:numPr>
      </w:pPr>
      <w:proofErr w:type="spellStart"/>
      <w:r>
        <w:t>UIn</w:t>
      </w:r>
      <w:proofErr w:type="spellEnd"/>
      <w:r>
        <w:t>: user interface requirement number n.</w:t>
      </w:r>
    </w:p>
    <w:p w14:paraId="1821C30A" w14:textId="055B93FB" w:rsidR="00B46A7D" w:rsidRPr="005C7098" w:rsidRDefault="00B46A7D" w:rsidP="00CE5466">
      <w:pPr>
        <w:pStyle w:val="Paragrafoelenco"/>
        <w:numPr>
          <w:ilvl w:val="0"/>
          <w:numId w:val="27"/>
        </w:numPr>
      </w:pPr>
      <w:r>
        <w:t xml:space="preserve">On: </w:t>
      </w:r>
      <w:proofErr w:type="gramStart"/>
      <w:r>
        <w:t>other</w:t>
      </w:r>
      <w:proofErr w:type="gramEnd"/>
      <w:r>
        <w:t xml:space="preserve"> requirement number n.</w:t>
      </w:r>
    </w:p>
    <w:p w14:paraId="0EA1E602" w14:textId="0ACB495D" w:rsidR="00AF6CFA" w:rsidRDefault="005F268F" w:rsidP="00873F03">
      <w:pPr>
        <w:pStyle w:val="Titolo2"/>
      </w:pPr>
      <w:bookmarkStart w:id="13" w:name="_Toc32692463"/>
      <w:r>
        <w:t>Revision history</w:t>
      </w:r>
      <w:bookmarkEnd w:id="13"/>
    </w:p>
    <w:p w14:paraId="33CA29D6" w14:textId="7608E330" w:rsidR="005C7098" w:rsidRPr="005C7098" w:rsidRDefault="005C7098" w:rsidP="005C7098">
      <w:pPr>
        <w:pStyle w:val="Paragrafoelenco"/>
        <w:numPr>
          <w:ilvl w:val="0"/>
          <w:numId w:val="28"/>
        </w:numPr>
      </w:pPr>
      <w:r>
        <w:t>Version 1: first version.</w:t>
      </w:r>
    </w:p>
    <w:p w14:paraId="74018236" w14:textId="77777777" w:rsidR="005F268F" w:rsidRDefault="005F268F" w:rsidP="00AF6CFA">
      <w:r>
        <w:br w:type="page"/>
      </w:r>
    </w:p>
    <w:p w14:paraId="78ED4740" w14:textId="77777777" w:rsidR="005F268F" w:rsidRDefault="00C84729" w:rsidP="00204543">
      <w:pPr>
        <w:pStyle w:val="Titolo1"/>
      </w:pPr>
      <w:bookmarkStart w:id="14" w:name="_Toc32692464"/>
      <w:r>
        <w:lastRenderedPageBreak/>
        <w:t>References</w:t>
      </w:r>
      <w:bookmarkEnd w:id="14"/>
    </w:p>
    <w:p w14:paraId="7BA6534C" w14:textId="77777777" w:rsidR="00CE5466" w:rsidRDefault="005C7098" w:rsidP="005F268F">
      <w:r>
        <w:t>The structure of this document is inspired on those proposed in IEEE 29148.</w:t>
      </w:r>
    </w:p>
    <w:p w14:paraId="4E769ABC" w14:textId="77777777" w:rsidR="00CE5466" w:rsidRDefault="00CE5466" w:rsidP="005F268F">
      <w:r>
        <w:t>Material Design by Google.</w:t>
      </w:r>
    </w:p>
    <w:p w14:paraId="41D36959" w14:textId="6F763DEB" w:rsidR="005F268F" w:rsidRPr="00CE5466" w:rsidRDefault="00CE5466" w:rsidP="005F268F">
      <w:r>
        <w:t>GDPR regulations.</w:t>
      </w:r>
      <w:r w:rsidR="005F268F">
        <w:br w:type="page"/>
      </w:r>
    </w:p>
    <w:p w14:paraId="667D41FD" w14:textId="77777777" w:rsidR="00FC3C83" w:rsidRPr="00FC3C83" w:rsidRDefault="00FC3C83" w:rsidP="00204543">
      <w:pPr>
        <w:pStyle w:val="Titolo1"/>
      </w:pPr>
      <w:bookmarkStart w:id="15" w:name="_Toc32692465"/>
      <w:r>
        <w:lastRenderedPageBreak/>
        <w:t>System requirements</w:t>
      </w:r>
      <w:bookmarkEnd w:id="15"/>
    </w:p>
    <w:p w14:paraId="6E596BC3" w14:textId="77777777" w:rsidR="00FC3C83" w:rsidRDefault="00FC3C83" w:rsidP="00204543">
      <w:pPr>
        <w:pStyle w:val="Titolo2"/>
      </w:pPr>
      <w:bookmarkStart w:id="16" w:name="_Toc32692466"/>
      <w:r>
        <w:t>Functional requirements</w:t>
      </w:r>
      <w:bookmarkEnd w:id="16"/>
    </w:p>
    <w:p w14:paraId="5D7F1139" w14:textId="2B6CB474" w:rsidR="005C7098" w:rsidRDefault="005C7098" w:rsidP="00970409">
      <w:r>
        <w:t>To provide the required functionalities, the following use case are kept into account.</w:t>
      </w:r>
    </w:p>
    <w:p w14:paraId="797AC7A8" w14:textId="62543A14" w:rsidR="005C7098" w:rsidRDefault="005C7098" w:rsidP="005C7098">
      <w:pPr>
        <w:pStyle w:val="Paragrafoelenco"/>
        <w:numPr>
          <w:ilvl w:val="0"/>
          <w:numId w:val="28"/>
        </w:numPr>
      </w:pPr>
      <w:r>
        <w:t>U1: User sign up.</w:t>
      </w:r>
    </w:p>
    <w:p w14:paraId="64C9A507" w14:textId="6133A3DB" w:rsidR="005C7098" w:rsidRDefault="005C7098" w:rsidP="005C7098">
      <w:pPr>
        <w:pStyle w:val="Paragrafoelenco"/>
        <w:numPr>
          <w:ilvl w:val="0"/>
          <w:numId w:val="28"/>
        </w:numPr>
      </w:pPr>
      <w:r>
        <w:t>U2: User login.</w:t>
      </w:r>
    </w:p>
    <w:p w14:paraId="1521F31C" w14:textId="07A7D6C3" w:rsidR="005C7098" w:rsidRDefault="005C7098" w:rsidP="005C7098">
      <w:pPr>
        <w:pStyle w:val="Paragrafoelenco"/>
        <w:numPr>
          <w:ilvl w:val="0"/>
          <w:numId w:val="28"/>
        </w:numPr>
      </w:pPr>
      <w:r>
        <w:t>U2: New transaction.</w:t>
      </w:r>
    </w:p>
    <w:p w14:paraId="4CE6A1A0" w14:textId="5708661B" w:rsidR="005C7098" w:rsidRDefault="005C7098" w:rsidP="005C7098">
      <w:pPr>
        <w:pStyle w:val="Paragrafoelenco"/>
        <w:numPr>
          <w:ilvl w:val="0"/>
          <w:numId w:val="28"/>
        </w:numPr>
      </w:pPr>
      <w:r>
        <w:t xml:space="preserve">U3: Request </w:t>
      </w:r>
      <w:r w:rsidR="00CE5466">
        <w:t>transactions.</w:t>
      </w:r>
    </w:p>
    <w:p w14:paraId="78420148" w14:textId="55CF502D" w:rsidR="00CE5466" w:rsidRDefault="00CE5466" w:rsidP="005C7098">
      <w:pPr>
        <w:pStyle w:val="Paragrafoelenco"/>
        <w:numPr>
          <w:ilvl w:val="0"/>
          <w:numId w:val="28"/>
        </w:numPr>
      </w:pPr>
      <w:r>
        <w:t>U4: Request statistic data.</w:t>
      </w:r>
    </w:p>
    <w:p w14:paraId="381E11A1" w14:textId="77777777" w:rsidR="00C35C29" w:rsidRDefault="00C35C29" w:rsidP="00C35C29">
      <w:pPr>
        <w:pStyle w:val="Titolo2"/>
      </w:pPr>
      <w:bookmarkStart w:id="17" w:name="_Toc32692467"/>
      <w:r>
        <w:t>Interface requirements</w:t>
      </w:r>
      <w:bookmarkEnd w:id="17"/>
    </w:p>
    <w:p w14:paraId="74970D19" w14:textId="0D43B7ED" w:rsidR="00C35C29" w:rsidRDefault="00C35C29" w:rsidP="00C35C29">
      <w:pPr>
        <w:pStyle w:val="Titolo3"/>
      </w:pPr>
      <w:bookmarkStart w:id="18" w:name="_Toc32692468"/>
      <w:r>
        <w:t>User interfaces requirements</w:t>
      </w:r>
      <w:bookmarkEnd w:id="18"/>
    </w:p>
    <w:p w14:paraId="79F3AFF3" w14:textId="476E654B" w:rsidR="00CE5466" w:rsidRDefault="00CE5466" w:rsidP="00CE5466">
      <w:pPr>
        <w:pStyle w:val="Paragrafoelenco"/>
        <w:numPr>
          <w:ilvl w:val="0"/>
          <w:numId w:val="29"/>
        </w:numPr>
      </w:pPr>
      <w:r>
        <w:t>UI1: The UI adheres for the most part to the Material guidelines, especially for usability.</w:t>
      </w:r>
    </w:p>
    <w:p w14:paraId="7130CC34" w14:textId="00E2276D" w:rsidR="00CE5466" w:rsidRDefault="00CE5466" w:rsidP="00CE5466">
      <w:pPr>
        <w:pStyle w:val="Paragrafoelenco"/>
        <w:numPr>
          <w:ilvl w:val="0"/>
          <w:numId w:val="24"/>
        </w:numPr>
      </w:pPr>
      <w:r>
        <w:t>UI2: A transaction that must be returned allows to open a precompiled form to insert the returning transaction.</w:t>
      </w:r>
    </w:p>
    <w:p w14:paraId="7F0F32DF" w14:textId="0C95F8D0" w:rsidR="00CE5466" w:rsidRPr="00CE5466" w:rsidRDefault="00CE5466" w:rsidP="00CE5466">
      <w:pPr>
        <w:pStyle w:val="Paragrafoelenco"/>
        <w:numPr>
          <w:ilvl w:val="0"/>
          <w:numId w:val="24"/>
        </w:numPr>
      </w:pPr>
      <w:r>
        <w:t>UI3: When adding a transaction, the user can specify which transaction is returning.</w:t>
      </w:r>
    </w:p>
    <w:p w14:paraId="61DE8073" w14:textId="7076FFBA" w:rsidR="00C35C29" w:rsidRDefault="00C35C29" w:rsidP="00C35C29">
      <w:pPr>
        <w:pStyle w:val="Titolo3"/>
      </w:pPr>
      <w:bookmarkStart w:id="19" w:name="_Toc32692469"/>
      <w:r>
        <w:t>Hardware interfaces</w:t>
      </w:r>
      <w:r w:rsidRPr="00C35C29">
        <w:t xml:space="preserve"> </w:t>
      </w:r>
      <w:r>
        <w:t>requirements</w:t>
      </w:r>
      <w:bookmarkEnd w:id="19"/>
    </w:p>
    <w:p w14:paraId="203D7D4E" w14:textId="6A9E3A91" w:rsidR="00CE5466" w:rsidRPr="00CE5466" w:rsidRDefault="00CE5466" w:rsidP="00CE5466">
      <w:r>
        <w:t>The system does not use directly hardware interfaces.</w:t>
      </w:r>
    </w:p>
    <w:p w14:paraId="2FF2AC19" w14:textId="26326106" w:rsidR="00C35C29" w:rsidRDefault="00C35C29" w:rsidP="00C35C29">
      <w:pPr>
        <w:pStyle w:val="Titolo3"/>
      </w:pPr>
      <w:bookmarkStart w:id="20" w:name="_Toc32692470"/>
      <w:r>
        <w:t>Software interfaces</w:t>
      </w:r>
      <w:r w:rsidRPr="00C35C29">
        <w:t xml:space="preserve"> </w:t>
      </w:r>
      <w:r>
        <w:t>requirements</w:t>
      </w:r>
      <w:bookmarkEnd w:id="20"/>
    </w:p>
    <w:p w14:paraId="75C0F85F" w14:textId="416FF3A1" w:rsidR="00CE5466" w:rsidRDefault="00CE5466" w:rsidP="00CE5466">
      <w:r>
        <w:t xml:space="preserve">The system does not have to use </w:t>
      </w:r>
      <w:r w:rsidR="00B46A7D">
        <w:t>software</w:t>
      </w:r>
      <w:r>
        <w:t xml:space="preserve"> interfaces directly.</w:t>
      </w:r>
    </w:p>
    <w:p w14:paraId="02CF0FDB" w14:textId="314D1334" w:rsidR="00B46A7D" w:rsidRPr="00CE5466" w:rsidRDefault="00CE5466" w:rsidP="00B46A7D">
      <w:r>
        <w:t xml:space="preserve">For what concerns </w:t>
      </w:r>
      <w:r w:rsidR="00B46A7D">
        <w:t>the data storage, the system will have for each user: the settings (preferred…), the transactions, some cached data.</w:t>
      </w:r>
    </w:p>
    <w:p w14:paraId="78555343" w14:textId="77777777" w:rsidR="00B46A7D" w:rsidRDefault="00C35C29" w:rsidP="00B46A7D">
      <w:pPr>
        <w:pStyle w:val="Titolo3"/>
      </w:pPr>
      <w:bookmarkStart w:id="21" w:name="_Toc32692471"/>
      <w:r>
        <w:t>Communication interfaces</w:t>
      </w:r>
      <w:r w:rsidRPr="00C35C29">
        <w:t xml:space="preserve"> </w:t>
      </w:r>
      <w:r>
        <w:t>requirements</w:t>
      </w:r>
      <w:bookmarkEnd w:id="21"/>
    </w:p>
    <w:p w14:paraId="3EF858F4" w14:textId="74E67A6B" w:rsidR="00CE5466" w:rsidRPr="00CE5466" w:rsidRDefault="00CE5466" w:rsidP="00B46A7D">
      <w:r>
        <w:t>The communication between front end and back end is secure</w:t>
      </w:r>
      <w:r w:rsidR="00B46A7D">
        <w:t>.</w:t>
      </w:r>
    </w:p>
    <w:p w14:paraId="61759484" w14:textId="77777777" w:rsidR="00970409" w:rsidRDefault="00970409" w:rsidP="00970409">
      <w:pPr>
        <w:pStyle w:val="Titolo2"/>
      </w:pPr>
      <w:bookmarkStart w:id="22" w:name="_Toc32692472"/>
      <w:r>
        <w:t>Software system attributes</w:t>
      </w:r>
      <w:bookmarkEnd w:id="22"/>
    </w:p>
    <w:p w14:paraId="76CF6963" w14:textId="48F3547B" w:rsidR="00970409" w:rsidRDefault="00970409" w:rsidP="00970409">
      <w:pPr>
        <w:pStyle w:val="Titolo3"/>
      </w:pPr>
      <w:bookmarkStart w:id="23" w:name="_Toc32692473"/>
      <w:r>
        <w:t>Reliability</w:t>
      </w:r>
      <w:bookmarkEnd w:id="23"/>
    </w:p>
    <w:p w14:paraId="39FCC508" w14:textId="6B3CAF06" w:rsidR="00B46A7D" w:rsidRPr="00B46A7D" w:rsidRDefault="00B46A7D" w:rsidP="00B46A7D">
      <w:r>
        <w:t>The front end should never crash because of bugs in the code, it can crash because of underlying problems with the abstraction levels. The back end should have a high reliability.</w:t>
      </w:r>
    </w:p>
    <w:p w14:paraId="0E0AE837" w14:textId="12135B44" w:rsidR="00970409" w:rsidRDefault="00970409" w:rsidP="00970409">
      <w:pPr>
        <w:pStyle w:val="Titolo3"/>
      </w:pPr>
      <w:bookmarkStart w:id="24" w:name="_Toc32692474"/>
      <w:r>
        <w:t>Availability</w:t>
      </w:r>
      <w:bookmarkEnd w:id="24"/>
    </w:p>
    <w:p w14:paraId="0BA0EA57" w14:textId="0AFF78DA" w:rsidR="00B46A7D" w:rsidRPr="00B46A7D" w:rsidRDefault="00B46A7D" w:rsidP="00B46A7D">
      <w:r>
        <w:t>The back end should strive for at least a 99.9% availability.</w:t>
      </w:r>
    </w:p>
    <w:p w14:paraId="537B3329" w14:textId="05CC0356" w:rsidR="00970409" w:rsidRDefault="00970409" w:rsidP="00970409">
      <w:pPr>
        <w:pStyle w:val="Titolo3"/>
      </w:pPr>
      <w:bookmarkStart w:id="25" w:name="_Toc32692475"/>
      <w:r>
        <w:t>Security</w:t>
      </w:r>
      <w:bookmarkEnd w:id="25"/>
    </w:p>
    <w:p w14:paraId="7EA8C04C" w14:textId="7AC8342A" w:rsidR="00B46A7D" w:rsidRPr="00B46A7D" w:rsidRDefault="00B46A7D" w:rsidP="00B46A7D">
      <w:r>
        <w:t>The data must be secure: the front end is protected by the login; the communication must be secure. The back end must not trust the front end and implement additional security measures.</w:t>
      </w:r>
    </w:p>
    <w:p w14:paraId="6C076D14" w14:textId="56EB94BB" w:rsidR="00B46A7D" w:rsidRPr="00B46A7D" w:rsidRDefault="00970409" w:rsidP="00B46A7D">
      <w:pPr>
        <w:pStyle w:val="Titolo3"/>
      </w:pPr>
      <w:bookmarkStart w:id="26" w:name="_Toc32692476"/>
      <w:r>
        <w:t>Portability</w:t>
      </w:r>
      <w:bookmarkEnd w:id="26"/>
    </w:p>
    <w:p w14:paraId="4D3CB19E" w14:textId="71436308" w:rsidR="00B46A7D" w:rsidRPr="00B46A7D" w:rsidRDefault="00B46A7D" w:rsidP="00B46A7D">
      <w:pPr>
        <w:pStyle w:val="Paragrafoelenco"/>
        <w:numPr>
          <w:ilvl w:val="0"/>
          <w:numId w:val="32"/>
        </w:numPr>
      </w:pPr>
      <w:r>
        <w:t>O1: The data must be portable.</w:t>
      </w:r>
    </w:p>
    <w:p w14:paraId="53304BEC" w14:textId="26B59CE2" w:rsidR="00970409" w:rsidRDefault="00970409" w:rsidP="00B0061B">
      <w:pPr>
        <w:pStyle w:val="Titolo3"/>
      </w:pPr>
      <w:bookmarkStart w:id="27" w:name="_Toc32692477"/>
      <w:r>
        <w:t>Maintainability</w:t>
      </w:r>
      <w:bookmarkEnd w:id="27"/>
    </w:p>
    <w:p w14:paraId="20504080" w14:textId="6E3E39CE" w:rsidR="00B46A7D" w:rsidRPr="00B46A7D" w:rsidRDefault="00B46A7D" w:rsidP="009A469A">
      <w:pPr>
        <w:pStyle w:val="Paragrafoelenco"/>
        <w:numPr>
          <w:ilvl w:val="0"/>
          <w:numId w:val="24"/>
        </w:numPr>
      </w:pPr>
      <w:r>
        <w:t>O2: The back end is always backward-compatible</w:t>
      </w:r>
      <w:r w:rsidR="009A469A">
        <w:t xml:space="preserve"> (from the viewpoint of the front end).</w:t>
      </w:r>
    </w:p>
    <w:p w14:paraId="7EDD71D9" w14:textId="145154EF" w:rsidR="00FC3C83" w:rsidRDefault="00FC3C83" w:rsidP="00204543">
      <w:pPr>
        <w:pStyle w:val="Titolo2"/>
      </w:pPr>
      <w:bookmarkStart w:id="28" w:name="_Toc32692478"/>
      <w:r>
        <w:t>Physical characteristics</w:t>
      </w:r>
      <w:bookmarkEnd w:id="28"/>
    </w:p>
    <w:p w14:paraId="0F341A49" w14:textId="71BF9C38" w:rsidR="00CE5466" w:rsidRPr="00CE5466" w:rsidRDefault="00CE5466" w:rsidP="00CE5466">
      <w:r>
        <w:t>The system does not need to survive specific extreme environmental conditions.</w:t>
      </w:r>
    </w:p>
    <w:p w14:paraId="7E68AB5A" w14:textId="5ED902E8" w:rsidR="00FC3C83" w:rsidRDefault="00FC3C83" w:rsidP="00204543">
      <w:pPr>
        <w:pStyle w:val="Titolo2"/>
      </w:pPr>
      <w:bookmarkStart w:id="29" w:name="_Toc32692479"/>
      <w:r>
        <w:lastRenderedPageBreak/>
        <w:t>Policies and regulations</w:t>
      </w:r>
      <w:bookmarkEnd w:id="29"/>
    </w:p>
    <w:p w14:paraId="46517425" w14:textId="7151D731" w:rsidR="00CE5466" w:rsidRDefault="00CE5466" w:rsidP="00CE5466">
      <w:r>
        <w:t>The data of the users is confidential and must not be available to the public or to other users.</w:t>
      </w:r>
    </w:p>
    <w:p w14:paraId="6BB957BA" w14:textId="2658546B" w:rsidR="00CE5466" w:rsidRPr="00CE5466" w:rsidRDefault="009A469A" w:rsidP="009A469A">
      <w:pPr>
        <w:pStyle w:val="Paragrafoelenco"/>
        <w:numPr>
          <w:ilvl w:val="0"/>
          <w:numId w:val="24"/>
        </w:numPr>
      </w:pPr>
      <w:r>
        <w:t xml:space="preserve">O3: </w:t>
      </w:r>
      <w:r w:rsidR="00CE5466">
        <w:t>The system will adhere to the principal GDPR guidelines.</w:t>
      </w:r>
    </w:p>
    <w:p w14:paraId="10828832" w14:textId="25AB6417" w:rsidR="00FC3C83" w:rsidRDefault="00FC3C83" w:rsidP="00873F03">
      <w:pPr>
        <w:pStyle w:val="Titolo2"/>
      </w:pPr>
      <w:bookmarkStart w:id="30" w:name="_Toc32692480"/>
      <w:r w:rsidRPr="00873F03">
        <w:t>Packaging</w:t>
      </w:r>
      <w:r>
        <w:t>, handling, shipping and transportation</w:t>
      </w:r>
      <w:bookmarkEnd w:id="30"/>
    </w:p>
    <w:p w14:paraId="48AD00B9" w14:textId="3E20061B" w:rsidR="009A469A" w:rsidRPr="009A469A" w:rsidRDefault="009A469A" w:rsidP="009A469A">
      <w:r>
        <w:t>The back end will be accessible through an internet connection. The front end will be distributed with an APK or other suitable methods.</w:t>
      </w:r>
    </w:p>
    <w:sectPr w:rsidR="009A469A" w:rsidRPr="009A469A" w:rsidSect="00311BD6">
      <w:headerReference w:type="default" r:id="rId8"/>
      <w:footerReference w:type="defaul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7CEB7" w14:textId="77777777" w:rsidR="00AF2C9D" w:rsidRDefault="00AF2C9D" w:rsidP="009A469A">
      <w:pPr>
        <w:spacing w:after="0" w:line="240" w:lineRule="auto"/>
      </w:pPr>
      <w:r>
        <w:separator/>
      </w:r>
    </w:p>
  </w:endnote>
  <w:endnote w:type="continuationSeparator" w:id="0">
    <w:p w14:paraId="4BF86365" w14:textId="77777777" w:rsidR="00AF2C9D" w:rsidRDefault="00AF2C9D" w:rsidP="009A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it-IT"/>
      </w:rPr>
      <w:id w:val="-1304775937"/>
      <w:docPartObj>
        <w:docPartGallery w:val="Page Numbers (Bottom of Page)"/>
        <w:docPartUnique/>
      </w:docPartObj>
    </w:sdtPr>
    <w:sdtContent>
      <w:p w14:paraId="6B815534" w14:textId="22521BC5" w:rsidR="00B0399A" w:rsidRPr="00B0399A" w:rsidRDefault="00311BD6" w:rsidP="00311BD6">
        <w:pPr>
          <w:pStyle w:val="Pidipagina"/>
          <w:jc w:val="right"/>
          <w:rPr>
            <w:lang w:val="it-IT"/>
          </w:rPr>
        </w:pPr>
        <w:r>
          <w:rPr>
            <w:noProof/>
            <w:lang w:val="it-IT"/>
          </w:rPr>
          <mc:AlternateContent>
            <mc:Choice Requires="wps">
              <w:drawing>
                <wp:anchor distT="0" distB="0" distL="114300" distR="114300" simplePos="0" relativeHeight="251659264" behindDoc="0" locked="0" layoutInCell="1" allowOverlap="1" wp14:anchorId="43002C15" wp14:editId="219BA142">
                  <wp:simplePos x="0" y="0"/>
                  <wp:positionH relativeFrom="column">
                    <wp:posOffset>5931727</wp:posOffset>
                  </wp:positionH>
                  <wp:positionV relativeFrom="paragraph">
                    <wp:posOffset>-31115</wp:posOffset>
                  </wp:positionV>
                  <wp:extent cx="259272" cy="0"/>
                  <wp:effectExtent l="0" t="0" r="0" b="0"/>
                  <wp:wrapNone/>
                  <wp:docPr id="3" name="Connettore diritto 3"/>
                  <wp:cNvGraphicFramePr/>
                  <a:graphic xmlns:a="http://schemas.openxmlformats.org/drawingml/2006/main">
                    <a:graphicData uri="http://schemas.microsoft.com/office/word/2010/wordprocessingShape">
                      <wps:wsp>
                        <wps:cNvCnPr/>
                        <wps:spPr>
                          <a:xfrm flipH="1">
                            <a:off x="0" y="0"/>
                            <a:ext cx="2592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CF560" id="Connettore diritto 3"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7.05pt,-2.45pt" to="487.4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" strokecolor="black [3200]"/>
              </w:pict>
            </mc:Fallback>
          </mc:AlternateContent>
        </w:r>
        <w:r>
          <w:rPr>
            <w:lang w:val="it-IT"/>
          </w:rPr>
          <w:fldChar w:fldCharType="begin"/>
        </w:r>
        <w:r>
          <w:rPr>
            <w:lang w:val="it-IT"/>
          </w:rPr>
          <w:instrText xml:space="preserve"> PAGE  \* Arabic  \* MERGEFORMAT </w:instrText>
        </w:r>
        <w:r>
          <w:rPr>
            <w:lang w:val="it-IT"/>
          </w:rPr>
          <w:fldChar w:fldCharType="separate"/>
        </w:r>
        <w:r>
          <w:rPr>
            <w:noProof/>
            <w:lang w:val="it-IT"/>
          </w:rPr>
          <w:t>3</w:t>
        </w:r>
        <w:r>
          <w:rPr>
            <w:lang w:val="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A6ECF" w14:textId="77777777" w:rsidR="00AF2C9D" w:rsidRDefault="00AF2C9D" w:rsidP="009A469A">
      <w:pPr>
        <w:spacing w:after="0" w:line="240" w:lineRule="auto"/>
      </w:pPr>
      <w:r>
        <w:separator/>
      </w:r>
    </w:p>
  </w:footnote>
  <w:footnote w:type="continuationSeparator" w:id="0">
    <w:p w14:paraId="6B8C1F0D" w14:textId="77777777" w:rsidR="00AF2C9D" w:rsidRDefault="00AF2C9D" w:rsidP="009A4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A23C9" w14:textId="34559E61" w:rsidR="00311BD6" w:rsidRPr="00311BD6" w:rsidRDefault="00B0399A" w:rsidP="00311BD6">
    <w:pPr>
      <w:pStyle w:val="Intestazione"/>
      <w:pBdr>
        <w:bottom w:val="single" w:sz="6" w:space="1" w:color="auto"/>
      </w:pBdr>
    </w:pPr>
    <w:sdt>
      <w:sdtPr>
        <w:rPr>
          <w:lang w:val="it-IT"/>
        </w:rPr>
        <w:alias w:val="Titolo"/>
        <w:tag w:val=""/>
        <w:id w:val="-1921240050"/>
        <w:placeholder>
          <w:docPart w:val="BB1201815819419187BD3EB56A5FFAF0"/>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9A469A">
          <w:rPr>
            <w:lang w:val="it-IT"/>
          </w:rPr>
          <w:t>MrPenn</w:t>
        </w:r>
        <w:proofErr w:type="spellEnd"/>
        <w:r w:rsidRPr="009A469A">
          <w:rPr>
            <w:lang w:val="it-IT"/>
          </w:rPr>
          <w:t xml:space="preserve"> RSD</w:t>
        </w:r>
      </w:sdtContent>
    </w:sdt>
    <w:r>
      <w:ptab w:relativeTo="margin" w:alignment="right" w:leader="none"/>
    </w:r>
    <w:fldSimple w:instr=" STYLEREF  &quot;Titolo 1&quot; \n  \* MERGEFORMAT ">
      <w:r w:rsidR="00165734">
        <w:rPr>
          <w:noProof/>
        </w:rPr>
        <w:t>3</w:t>
      </w:r>
    </w:fldSimple>
    <w:r>
      <w:t xml:space="preserve"> - </w:t>
    </w:r>
    <w:fldSimple w:instr=" STYLEREF  &quot;Titolo 1&quot;  \* MERGEFORMAT ">
      <w:r w:rsidR="00165734">
        <w:rPr>
          <w:noProof/>
        </w:rPr>
        <w:t>System requirements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15813774"/>
    <w:multiLevelType w:val="hybridMultilevel"/>
    <w:tmpl w:val="361EA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53E06"/>
    <w:multiLevelType w:val="hybridMultilevel"/>
    <w:tmpl w:val="69B6D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48747F"/>
    <w:multiLevelType w:val="hybridMultilevel"/>
    <w:tmpl w:val="62EC5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753B41"/>
    <w:multiLevelType w:val="hybridMultilevel"/>
    <w:tmpl w:val="D02CB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43AF9"/>
    <w:multiLevelType w:val="hybridMultilevel"/>
    <w:tmpl w:val="50D8C772"/>
    <w:lvl w:ilvl="0" w:tplc="041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5E0107"/>
    <w:multiLevelType w:val="hybridMultilevel"/>
    <w:tmpl w:val="119CE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16121"/>
    <w:multiLevelType w:val="hybridMultilevel"/>
    <w:tmpl w:val="ED963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574E2"/>
    <w:multiLevelType w:val="hybridMultilevel"/>
    <w:tmpl w:val="B3E0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7F6567"/>
    <w:multiLevelType w:val="hybridMultilevel"/>
    <w:tmpl w:val="C876FD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7842E5"/>
    <w:multiLevelType w:val="hybridMultilevel"/>
    <w:tmpl w:val="40DC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31E8E"/>
    <w:multiLevelType w:val="hybridMultilevel"/>
    <w:tmpl w:val="F90A92B4"/>
    <w:lvl w:ilvl="0" w:tplc="744CE5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8D6961"/>
    <w:multiLevelType w:val="hybridMultilevel"/>
    <w:tmpl w:val="2A321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6"/>
  </w:num>
  <w:num w:numId="24">
    <w:abstractNumId w:val="9"/>
  </w:num>
  <w:num w:numId="25">
    <w:abstractNumId w:val="7"/>
  </w:num>
  <w:num w:numId="26">
    <w:abstractNumId w:val="1"/>
  </w:num>
  <w:num w:numId="27">
    <w:abstractNumId w:val="8"/>
  </w:num>
  <w:num w:numId="28">
    <w:abstractNumId w:val="12"/>
  </w:num>
  <w:num w:numId="29">
    <w:abstractNumId w:val="4"/>
  </w:num>
  <w:num w:numId="30">
    <w:abstractNumId w:val="10"/>
  </w:num>
  <w:num w:numId="31">
    <w:abstractNumId w:val="2"/>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DE"/>
    <w:rsid w:val="00036477"/>
    <w:rsid w:val="000768A3"/>
    <w:rsid w:val="000815F3"/>
    <w:rsid w:val="00165734"/>
    <w:rsid w:val="00204543"/>
    <w:rsid w:val="00220FDB"/>
    <w:rsid w:val="002A6DFD"/>
    <w:rsid w:val="00311BD6"/>
    <w:rsid w:val="00341B4D"/>
    <w:rsid w:val="003D09FF"/>
    <w:rsid w:val="00450BB0"/>
    <w:rsid w:val="0046689B"/>
    <w:rsid w:val="00481F04"/>
    <w:rsid w:val="005C7098"/>
    <w:rsid w:val="005F268F"/>
    <w:rsid w:val="006A4C81"/>
    <w:rsid w:val="00776A07"/>
    <w:rsid w:val="007C40D8"/>
    <w:rsid w:val="00873F03"/>
    <w:rsid w:val="008B4A71"/>
    <w:rsid w:val="00970409"/>
    <w:rsid w:val="009A469A"/>
    <w:rsid w:val="009B49B5"/>
    <w:rsid w:val="00A2379B"/>
    <w:rsid w:val="00AA2446"/>
    <w:rsid w:val="00AF2C9D"/>
    <w:rsid w:val="00AF6CFA"/>
    <w:rsid w:val="00B0061B"/>
    <w:rsid w:val="00B0399A"/>
    <w:rsid w:val="00B46A7D"/>
    <w:rsid w:val="00B522A7"/>
    <w:rsid w:val="00B825A5"/>
    <w:rsid w:val="00B94003"/>
    <w:rsid w:val="00BD6249"/>
    <w:rsid w:val="00C07115"/>
    <w:rsid w:val="00C13644"/>
    <w:rsid w:val="00C32CDD"/>
    <w:rsid w:val="00C35C29"/>
    <w:rsid w:val="00C84729"/>
    <w:rsid w:val="00CA25FF"/>
    <w:rsid w:val="00CE5466"/>
    <w:rsid w:val="00DF45DE"/>
    <w:rsid w:val="00E066CD"/>
    <w:rsid w:val="00E91225"/>
    <w:rsid w:val="00EE3319"/>
    <w:rsid w:val="00FC3C8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F937"/>
  <w15:chartTrackingRefBased/>
  <w15:docId w15:val="{5CC9A6A3-8E25-4FA1-AAFF-57D5FF4C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3F03"/>
  </w:style>
  <w:style w:type="paragraph" w:styleId="Titolo1">
    <w:name w:val="heading 1"/>
    <w:basedOn w:val="Normale"/>
    <w:next w:val="Normale"/>
    <w:link w:val="Titolo1Carattere"/>
    <w:uiPriority w:val="9"/>
    <w:qFormat/>
    <w:rsid w:val="00873F03"/>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873F03"/>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873F03"/>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73F03"/>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73F03"/>
    <w:pPr>
      <w:keepNext/>
      <w:keepLines/>
      <w:numPr>
        <w:ilvl w:val="4"/>
        <w:numId w:val="22"/>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873F03"/>
    <w:pPr>
      <w:keepNext/>
      <w:keepLines/>
      <w:numPr>
        <w:ilvl w:val="5"/>
        <w:numId w:val="22"/>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873F03"/>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73F03"/>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73F03"/>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20FDB"/>
    <w:pPr>
      <w:ind w:left="720"/>
      <w:contextualSpacing/>
    </w:pPr>
  </w:style>
  <w:style w:type="paragraph" w:styleId="Titolo">
    <w:name w:val="Title"/>
    <w:basedOn w:val="Normale"/>
    <w:next w:val="Normale"/>
    <w:link w:val="TitoloCarattere"/>
    <w:uiPriority w:val="10"/>
    <w:qFormat/>
    <w:rsid w:val="00873F0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73F03"/>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73F03"/>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73F03"/>
    <w:rPr>
      <w:color w:val="5A5A5A" w:themeColor="text1" w:themeTint="A5"/>
      <w:spacing w:val="10"/>
    </w:rPr>
  </w:style>
  <w:style w:type="character" w:customStyle="1" w:styleId="Titolo1Carattere">
    <w:name w:val="Titolo 1 Carattere"/>
    <w:basedOn w:val="Carpredefinitoparagrafo"/>
    <w:link w:val="Titolo1"/>
    <w:uiPriority w:val="9"/>
    <w:rsid w:val="00873F03"/>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873F03"/>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873F03"/>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73F03"/>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73F03"/>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873F03"/>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873F03"/>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73F03"/>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73F03"/>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73F03"/>
    <w:pPr>
      <w:spacing w:after="200" w:line="240" w:lineRule="auto"/>
    </w:pPr>
    <w:rPr>
      <w:i/>
      <w:iCs/>
      <w:color w:val="212121" w:themeColor="text2"/>
      <w:sz w:val="18"/>
      <w:szCs w:val="18"/>
    </w:rPr>
  </w:style>
  <w:style w:type="character" w:styleId="Enfasigrassetto">
    <w:name w:val="Strong"/>
    <w:basedOn w:val="Carpredefinitoparagrafo"/>
    <w:uiPriority w:val="22"/>
    <w:qFormat/>
    <w:rsid w:val="00873F03"/>
    <w:rPr>
      <w:b/>
      <w:bCs/>
      <w:color w:val="000000" w:themeColor="text1"/>
    </w:rPr>
  </w:style>
  <w:style w:type="character" w:styleId="Enfasicorsivo">
    <w:name w:val="Emphasis"/>
    <w:basedOn w:val="Carpredefinitoparagrafo"/>
    <w:uiPriority w:val="20"/>
    <w:qFormat/>
    <w:rsid w:val="00873F03"/>
    <w:rPr>
      <w:i/>
      <w:iCs/>
      <w:color w:val="auto"/>
    </w:rPr>
  </w:style>
  <w:style w:type="paragraph" w:styleId="Nessunaspaziatura">
    <w:name w:val="No Spacing"/>
    <w:uiPriority w:val="1"/>
    <w:qFormat/>
    <w:rsid w:val="00873F03"/>
    <w:pPr>
      <w:spacing w:after="0" w:line="240" w:lineRule="auto"/>
    </w:pPr>
  </w:style>
  <w:style w:type="paragraph" w:styleId="Citazione">
    <w:name w:val="Quote"/>
    <w:basedOn w:val="Normale"/>
    <w:next w:val="Normale"/>
    <w:link w:val="CitazioneCarattere"/>
    <w:uiPriority w:val="29"/>
    <w:qFormat/>
    <w:rsid w:val="00873F03"/>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73F03"/>
    <w:rPr>
      <w:i/>
      <w:iCs/>
      <w:color w:val="000000" w:themeColor="text1"/>
    </w:rPr>
  </w:style>
  <w:style w:type="paragraph" w:styleId="Citazioneintensa">
    <w:name w:val="Intense Quote"/>
    <w:basedOn w:val="Normale"/>
    <w:next w:val="Normale"/>
    <w:link w:val="CitazioneintensaCarattere"/>
    <w:uiPriority w:val="30"/>
    <w:qFormat/>
    <w:rsid w:val="00873F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73F03"/>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73F03"/>
    <w:rPr>
      <w:i/>
      <w:iCs/>
      <w:color w:val="404040" w:themeColor="text1" w:themeTint="BF"/>
    </w:rPr>
  </w:style>
  <w:style w:type="character" w:styleId="Enfasiintensa">
    <w:name w:val="Intense Emphasis"/>
    <w:basedOn w:val="Carpredefinitoparagrafo"/>
    <w:uiPriority w:val="21"/>
    <w:qFormat/>
    <w:rsid w:val="00873F03"/>
    <w:rPr>
      <w:b/>
      <w:bCs/>
      <w:i/>
      <w:iCs/>
      <w:caps/>
    </w:rPr>
  </w:style>
  <w:style w:type="character" w:styleId="Riferimentodelicato">
    <w:name w:val="Subtle Reference"/>
    <w:basedOn w:val="Carpredefinitoparagrafo"/>
    <w:uiPriority w:val="31"/>
    <w:qFormat/>
    <w:rsid w:val="00873F03"/>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73F03"/>
    <w:rPr>
      <w:b/>
      <w:bCs/>
      <w:smallCaps/>
      <w:u w:val="single"/>
    </w:rPr>
  </w:style>
  <w:style w:type="character" w:styleId="Titolodellibro">
    <w:name w:val="Book Title"/>
    <w:basedOn w:val="Carpredefinitoparagrafo"/>
    <w:uiPriority w:val="33"/>
    <w:qFormat/>
    <w:rsid w:val="00873F03"/>
    <w:rPr>
      <w:b w:val="0"/>
      <w:bCs w:val="0"/>
      <w:smallCaps/>
      <w:spacing w:val="5"/>
    </w:rPr>
  </w:style>
  <w:style w:type="paragraph" w:styleId="Titolosommario">
    <w:name w:val="TOC Heading"/>
    <w:basedOn w:val="Titolo1"/>
    <w:next w:val="Normale"/>
    <w:uiPriority w:val="39"/>
    <w:unhideWhenUsed/>
    <w:qFormat/>
    <w:rsid w:val="00873F03"/>
    <w:pPr>
      <w:numPr>
        <w:numId w:val="0"/>
      </w:numPr>
      <w:ind w:left="432" w:hanging="432"/>
      <w:outlineLvl w:val="9"/>
    </w:pPr>
    <w:rPr>
      <w:lang w:val="it-IT"/>
    </w:rPr>
  </w:style>
  <w:style w:type="paragraph" w:styleId="Sommario1">
    <w:name w:val="toc 1"/>
    <w:basedOn w:val="Normale"/>
    <w:next w:val="Normale"/>
    <w:autoRedefine/>
    <w:uiPriority w:val="39"/>
    <w:unhideWhenUsed/>
    <w:rsid w:val="003D09FF"/>
    <w:pPr>
      <w:spacing w:after="100"/>
    </w:pPr>
  </w:style>
  <w:style w:type="paragraph" w:styleId="Sommario2">
    <w:name w:val="toc 2"/>
    <w:basedOn w:val="Normale"/>
    <w:next w:val="Normale"/>
    <w:autoRedefine/>
    <w:uiPriority w:val="39"/>
    <w:unhideWhenUsed/>
    <w:rsid w:val="003D09FF"/>
    <w:pPr>
      <w:spacing w:after="100"/>
      <w:ind w:left="220"/>
    </w:pPr>
  </w:style>
  <w:style w:type="paragraph" w:styleId="Sommario3">
    <w:name w:val="toc 3"/>
    <w:basedOn w:val="Normale"/>
    <w:next w:val="Normale"/>
    <w:autoRedefine/>
    <w:uiPriority w:val="39"/>
    <w:unhideWhenUsed/>
    <w:rsid w:val="003D09FF"/>
    <w:pPr>
      <w:spacing w:after="100"/>
      <w:ind w:left="440"/>
    </w:pPr>
  </w:style>
  <w:style w:type="character" w:styleId="Collegamentoipertestuale">
    <w:name w:val="Hyperlink"/>
    <w:basedOn w:val="Carpredefinitoparagrafo"/>
    <w:uiPriority w:val="99"/>
    <w:unhideWhenUsed/>
    <w:rsid w:val="003D09FF"/>
    <w:rPr>
      <w:color w:val="A8BF4D" w:themeColor="hyperlink"/>
      <w:u w:val="single"/>
    </w:rPr>
  </w:style>
  <w:style w:type="paragraph" w:styleId="Intestazione">
    <w:name w:val="header"/>
    <w:basedOn w:val="Normale"/>
    <w:link w:val="IntestazioneCarattere"/>
    <w:uiPriority w:val="99"/>
    <w:unhideWhenUsed/>
    <w:rsid w:val="009A469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A469A"/>
  </w:style>
  <w:style w:type="paragraph" w:styleId="Pidipagina">
    <w:name w:val="footer"/>
    <w:basedOn w:val="Normale"/>
    <w:link w:val="PidipaginaCarattere"/>
    <w:uiPriority w:val="99"/>
    <w:unhideWhenUsed/>
    <w:rsid w:val="009A469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A469A"/>
  </w:style>
  <w:style w:type="character" w:styleId="Testosegnaposto">
    <w:name w:val="Placeholder Text"/>
    <w:basedOn w:val="Carpredefinitoparagrafo"/>
    <w:uiPriority w:val="99"/>
    <w:semiHidden/>
    <w:rsid w:val="009A4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20Antonio%20Abbo\Google%20Drive\Archivio\Vari\word\Single%20Software%20Requirements%20Specification%20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1201815819419187BD3EB56A5FFAF0"/>
        <w:category>
          <w:name w:val="Generale"/>
          <w:gallery w:val="placeholder"/>
        </w:category>
        <w:types>
          <w:type w:val="bbPlcHdr"/>
        </w:types>
        <w:behaviors>
          <w:behavior w:val="content"/>
        </w:behaviors>
        <w:guid w:val="{F2A491DC-32B9-48F2-BBC7-FD43A4D26BF4}"/>
      </w:docPartPr>
      <w:docPartBody>
        <w:p w:rsidR="003E40D2" w:rsidRDefault="003E40D2">
          <w:r w:rsidRPr="007C76DC">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D2"/>
    <w:rsid w:val="003E4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3A6B27277104E6181A809D4EB05DFF1">
    <w:name w:val="13A6B27277104E6181A809D4EB05DFF1"/>
    <w:rsid w:val="003E40D2"/>
  </w:style>
  <w:style w:type="character" w:styleId="Testosegnaposto">
    <w:name w:val="Placeholder Text"/>
    <w:basedOn w:val="Carpredefinitoparagrafo"/>
    <w:uiPriority w:val="99"/>
    <w:semiHidden/>
    <w:rsid w:val="003E40D2"/>
    <w:rPr>
      <w:color w:val="808080"/>
    </w:rPr>
  </w:style>
  <w:style w:type="paragraph" w:customStyle="1" w:styleId="1D631532DC514D9F8D062A6475D42CFF">
    <w:name w:val="1D631532DC514D9F8D062A6475D42CFF"/>
    <w:rsid w:val="003E4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F1312-1569-4410-B5D3-190782FFD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Software Requirements Specification Document.dotx</Template>
  <TotalTime>367</TotalTime>
  <Pages>1</Pages>
  <Words>1724</Words>
  <Characters>9830</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MrPenn RSD</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MrPenn RSD</dc:title>
  <dc:subject/>
  <dc:creator>Giulio Antonio Abbo</dc:creator>
  <cp:keywords/>
  <dc:description/>
  <cp:lastModifiedBy>Giulio Antonio Abbo</cp:lastModifiedBy>
  <cp:revision>10</cp:revision>
  <cp:lastPrinted>2020-02-15T20:07:00Z</cp:lastPrinted>
  <dcterms:created xsi:type="dcterms:W3CDTF">2020-02-12T20:50:00Z</dcterms:created>
  <dcterms:modified xsi:type="dcterms:W3CDTF">2020-02-15T20:09:00Z</dcterms:modified>
</cp:coreProperties>
</file>