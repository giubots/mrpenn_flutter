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31E52" w14:textId="77777777" w:rsidR="00F07BFA" w:rsidRPr="00C57D72" w:rsidRDefault="00F07BFA" w:rsidP="00102E53">
      <w:pPr>
        <w:pStyle w:val="Titolo"/>
        <w:pBdr>
          <w:bottom w:val="single" w:sz="6" w:space="1" w:color="auto"/>
        </w:pBdr>
        <w:rPr>
          <w:lang w:val="it-IT"/>
        </w:rPr>
      </w:pPr>
      <w:bookmarkStart w:id="0" w:name="_GoBack"/>
      <w:bookmarkEnd w:id="0"/>
      <w:r w:rsidRPr="00C57D72">
        <w:rPr>
          <w:lang w:val="it-IT"/>
        </w:rPr>
        <w:t>MrPenn</w:t>
      </w:r>
    </w:p>
    <w:p w14:paraId="659EEBA8" w14:textId="77777777" w:rsidR="00102E53" w:rsidRPr="00F07BFA" w:rsidRDefault="00F07BFA" w:rsidP="00102E53">
      <w:pPr>
        <w:pStyle w:val="Titolo"/>
        <w:rPr>
          <w:lang w:val="it-IT"/>
        </w:rPr>
      </w:pPr>
      <w:r w:rsidRPr="00F07BFA">
        <w:rPr>
          <w:lang w:val="it-IT"/>
        </w:rPr>
        <w:t>SINGLE SOFTWARE DESIGN DESCRIPTION DOCUMENT</w:t>
      </w:r>
    </w:p>
    <w:p w14:paraId="1CC36AE5" w14:textId="77777777" w:rsidR="00F07BFA" w:rsidRDefault="00F07BFA" w:rsidP="00F07BFA">
      <w:pPr>
        <w:pStyle w:val="Sottotitolo"/>
        <w:jc w:val="right"/>
        <w:rPr>
          <w:lang w:val="it-IT"/>
        </w:rPr>
      </w:pPr>
    </w:p>
    <w:p w14:paraId="0FE88506" w14:textId="77777777" w:rsidR="00F07BFA" w:rsidRDefault="00F07BFA" w:rsidP="00F07BFA">
      <w:pPr>
        <w:pStyle w:val="Sottotitolo"/>
        <w:jc w:val="right"/>
        <w:rPr>
          <w:lang w:val="it-IT"/>
        </w:rPr>
      </w:pPr>
    </w:p>
    <w:p w14:paraId="6643E2A3" w14:textId="77777777" w:rsidR="00F07BFA" w:rsidRDefault="00F07BFA" w:rsidP="00F07BFA">
      <w:pPr>
        <w:pStyle w:val="Sottotitolo"/>
        <w:jc w:val="right"/>
        <w:rPr>
          <w:lang w:val="it-IT"/>
        </w:rPr>
      </w:pPr>
    </w:p>
    <w:p w14:paraId="555A6E8A" w14:textId="77777777" w:rsidR="00F07BFA" w:rsidRDefault="00F07BFA" w:rsidP="00F07BFA">
      <w:pPr>
        <w:pStyle w:val="Sottotitolo"/>
        <w:jc w:val="right"/>
        <w:rPr>
          <w:lang w:val="it-IT"/>
        </w:rPr>
      </w:pPr>
    </w:p>
    <w:p w14:paraId="094F907C" w14:textId="77777777" w:rsidR="00F07BFA" w:rsidRDefault="00F07BFA" w:rsidP="00F07BFA">
      <w:pPr>
        <w:pStyle w:val="Sottotitolo"/>
        <w:jc w:val="right"/>
        <w:rPr>
          <w:lang w:val="it-IT"/>
        </w:rPr>
      </w:pPr>
    </w:p>
    <w:p w14:paraId="4C668B2F" w14:textId="77777777" w:rsidR="00F07BFA" w:rsidRDefault="00F07BFA" w:rsidP="00F07BFA">
      <w:pPr>
        <w:pStyle w:val="Sottotitolo"/>
        <w:jc w:val="right"/>
        <w:rPr>
          <w:lang w:val="it-IT"/>
        </w:rPr>
      </w:pPr>
    </w:p>
    <w:p w14:paraId="14F67560" w14:textId="77777777" w:rsidR="00F07BFA" w:rsidRDefault="00F07BFA" w:rsidP="00F07BFA">
      <w:pPr>
        <w:pStyle w:val="Sottotitolo"/>
        <w:jc w:val="right"/>
        <w:rPr>
          <w:lang w:val="it-IT"/>
        </w:rPr>
      </w:pPr>
    </w:p>
    <w:p w14:paraId="4E019B8C" w14:textId="77777777" w:rsidR="00F07BFA" w:rsidRDefault="00F07BFA" w:rsidP="00F07BFA">
      <w:pPr>
        <w:pStyle w:val="Sottotitolo"/>
        <w:jc w:val="right"/>
        <w:rPr>
          <w:lang w:val="it-IT"/>
        </w:rPr>
      </w:pPr>
    </w:p>
    <w:p w14:paraId="2EB92220" w14:textId="77777777" w:rsidR="00F07BFA" w:rsidRDefault="00F07BFA" w:rsidP="00F07BFA">
      <w:pPr>
        <w:pStyle w:val="Sottotitolo"/>
        <w:jc w:val="right"/>
        <w:rPr>
          <w:lang w:val="it-IT"/>
        </w:rPr>
      </w:pPr>
    </w:p>
    <w:p w14:paraId="0F5EFE6B" w14:textId="77777777" w:rsidR="00F07BFA" w:rsidRDefault="00F07BFA" w:rsidP="00F07BFA">
      <w:pPr>
        <w:pStyle w:val="Sottotitolo"/>
        <w:jc w:val="right"/>
        <w:rPr>
          <w:lang w:val="it-IT"/>
        </w:rPr>
      </w:pPr>
    </w:p>
    <w:p w14:paraId="4A530BB6" w14:textId="77777777" w:rsidR="00F07BFA" w:rsidRDefault="00F07BFA" w:rsidP="00F07BFA">
      <w:pPr>
        <w:pStyle w:val="Sottotitolo"/>
        <w:jc w:val="right"/>
        <w:rPr>
          <w:lang w:val="it-IT"/>
        </w:rPr>
      </w:pPr>
    </w:p>
    <w:p w14:paraId="6EF531D6" w14:textId="77777777" w:rsidR="00F07BFA" w:rsidRDefault="00F07BFA" w:rsidP="00F07BFA">
      <w:pPr>
        <w:pStyle w:val="Sottotitolo"/>
        <w:jc w:val="right"/>
        <w:rPr>
          <w:lang w:val="it-IT"/>
        </w:rPr>
      </w:pPr>
    </w:p>
    <w:p w14:paraId="4F85CE16" w14:textId="77777777" w:rsidR="00F07BFA" w:rsidRDefault="00F07BFA" w:rsidP="00F07BFA">
      <w:pPr>
        <w:pStyle w:val="Sottotitolo"/>
        <w:jc w:val="right"/>
        <w:rPr>
          <w:lang w:val="it-IT"/>
        </w:rPr>
      </w:pPr>
    </w:p>
    <w:p w14:paraId="5B3FF8D5" w14:textId="77777777" w:rsidR="00F07BFA" w:rsidRDefault="00F07BFA" w:rsidP="00F07BFA">
      <w:pPr>
        <w:pStyle w:val="Sottotitolo"/>
        <w:jc w:val="right"/>
        <w:rPr>
          <w:lang w:val="it-IT"/>
        </w:rPr>
      </w:pPr>
    </w:p>
    <w:p w14:paraId="4039F139" w14:textId="77777777" w:rsidR="00F07BFA" w:rsidRDefault="00F07BFA" w:rsidP="00F07BFA">
      <w:pPr>
        <w:pStyle w:val="Sottotitolo"/>
        <w:jc w:val="right"/>
        <w:rPr>
          <w:lang w:val="it-IT"/>
        </w:rPr>
      </w:pPr>
    </w:p>
    <w:p w14:paraId="09E7FC7D" w14:textId="77777777" w:rsidR="00F07BFA" w:rsidRDefault="00F07BFA" w:rsidP="00F07BFA">
      <w:pPr>
        <w:pStyle w:val="Sottotitolo"/>
        <w:jc w:val="right"/>
        <w:rPr>
          <w:lang w:val="it-IT"/>
        </w:rPr>
      </w:pPr>
    </w:p>
    <w:p w14:paraId="23CE06A7" w14:textId="77777777" w:rsidR="00F07BFA" w:rsidRDefault="00F07BFA" w:rsidP="00F07BFA">
      <w:pPr>
        <w:pStyle w:val="Sottotitolo"/>
        <w:jc w:val="right"/>
        <w:rPr>
          <w:lang w:val="it-IT"/>
        </w:rPr>
      </w:pPr>
    </w:p>
    <w:p w14:paraId="31E1F3D5" w14:textId="77777777" w:rsidR="00F07BFA" w:rsidRDefault="00F07BFA" w:rsidP="00F07BFA">
      <w:pPr>
        <w:pStyle w:val="Sottotitolo"/>
        <w:jc w:val="right"/>
        <w:rPr>
          <w:lang w:val="it-IT"/>
        </w:rPr>
      </w:pPr>
    </w:p>
    <w:p w14:paraId="445410F0" w14:textId="77777777" w:rsidR="00F07BFA" w:rsidRDefault="00F07BFA" w:rsidP="00F07BFA">
      <w:pPr>
        <w:pStyle w:val="Sottotitolo"/>
        <w:jc w:val="right"/>
        <w:rPr>
          <w:lang w:val="it-IT"/>
        </w:rPr>
      </w:pPr>
    </w:p>
    <w:p w14:paraId="681AA9DE" w14:textId="77777777" w:rsidR="00F07BFA" w:rsidRDefault="00F07BFA" w:rsidP="00F07BFA">
      <w:pPr>
        <w:pStyle w:val="Sottotitolo"/>
        <w:jc w:val="right"/>
        <w:rPr>
          <w:lang w:val="it-IT"/>
        </w:rPr>
      </w:pPr>
    </w:p>
    <w:p w14:paraId="61F38BF4" w14:textId="77777777" w:rsidR="00F07BFA" w:rsidRDefault="00F07BFA" w:rsidP="00F07BFA">
      <w:pPr>
        <w:pStyle w:val="Sottotitolo"/>
        <w:jc w:val="right"/>
        <w:rPr>
          <w:lang w:val="it-IT"/>
        </w:rPr>
      </w:pPr>
    </w:p>
    <w:p w14:paraId="574CF578" w14:textId="77777777" w:rsidR="00F07BFA" w:rsidRDefault="00F07BFA" w:rsidP="00F07BFA">
      <w:pPr>
        <w:pStyle w:val="Sottotitolo"/>
        <w:jc w:val="right"/>
        <w:rPr>
          <w:lang w:val="it-IT"/>
        </w:rPr>
      </w:pPr>
    </w:p>
    <w:p w14:paraId="3E71D0AA" w14:textId="77777777" w:rsidR="00F07BFA" w:rsidRDefault="00F07BFA" w:rsidP="00F07BFA">
      <w:pPr>
        <w:pStyle w:val="Sottotitolo"/>
        <w:jc w:val="right"/>
        <w:rPr>
          <w:lang w:val="it-IT"/>
        </w:rPr>
      </w:pPr>
    </w:p>
    <w:p w14:paraId="2F5EDBF5" w14:textId="77777777" w:rsidR="00F07BFA" w:rsidRDefault="00F07BFA" w:rsidP="00F07BFA">
      <w:pPr>
        <w:pStyle w:val="Sottotitolo"/>
        <w:jc w:val="right"/>
        <w:rPr>
          <w:lang w:val="it-IT"/>
        </w:rPr>
      </w:pPr>
    </w:p>
    <w:p w14:paraId="65290371" w14:textId="77777777" w:rsidR="00F07BFA" w:rsidRDefault="00F07BFA" w:rsidP="00F07BFA">
      <w:pPr>
        <w:pStyle w:val="Sottotitolo"/>
        <w:jc w:val="right"/>
        <w:rPr>
          <w:lang w:val="it-IT"/>
        </w:rPr>
      </w:pPr>
    </w:p>
    <w:p w14:paraId="71760427" w14:textId="77777777" w:rsidR="00F07BFA" w:rsidRDefault="00F07BFA" w:rsidP="00F07BFA">
      <w:pPr>
        <w:pStyle w:val="Sottotitolo"/>
        <w:jc w:val="right"/>
        <w:rPr>
          <w:lang w:val="it-IT"/>
        </w:rPr>
      </w:pPr>
    </w:p>
    <w:p w14:paraId="578A40E8" w14:textId="77777777" w:rsidR="00F07BFA" w:rsidRDefault="00F07BFA" w:rsidP="00F07BFA">
      <w:pPr>
        <w:pStyle w:val="Sottotitolo"/>
        <w:jc w:val="right"/>
        <w:rPr>
          <w:lang w:val="it-IT"/>
        </w:rPr>
      </w:pPr>
    </w:p>
    <w:p w14:paraId="6DE8DE1E" w14:textId="77777777" w:rsidR="00102E53" w:rsidRPr="00F07BFA" w:rsidRDefault="00102E53" w:rsidP="00F07BFA">
      <w:pPr>
        <w:pStyle w:val="Sottotitolo"/>
        <w:jc w:val="right"/>
        <w:rPr>
          <w:lang w:val="it-IT"/>
        </w:rPr>
      </w:pPr>
      <w:r w:rsidRPr="008B62F7">
        <w:t>Revision</w:t>
      </w:r>
      <w:r w:rsidRPr="00F07BFA">
        <w:rPr>
          <w:lang w:val="it-IT"/>
        </w:rPr>
        <w:t xml:space="preserve"> 1 – </w:t>
      </w:r>
      <w:r w:rsidR="00F07BFA" w:rsidRPr="00F07BFA">
        <w:rPr>
          <w:lang w:val="it-IT"/>
        </w:rPr>
        <w:t>15/02/2020</w:t>
      </w:r>
    </w:p>
    <w:p w14:paraId="199E1CF0" w14:textId="77777777" w:rsidR="00102E53" w:rsidRPr="00F07BFA" w:rsidRDefault="00F07BFA" w:rsidP="00F07BFA">
      <w:pPr>
        <w:jc w:val="right"/>
        <w:rPr>
          <w:lang w:val="it-IT"/>
        </w:rPr>
      </w:pPr>
      <w:r>
        <w:rPr>
          <w:lang w:val="it-IT"/>
        </w:rPr>
        <w:t xml:space="preserve">Abbo </w:t>
      </w:r>
      <w:r w:rsidRPr="00F07BFA">
        <w:rPr>
          <w:lang w:val="it-IT"/>
        </w:rPr>
        <w:t>Giulio Antonio</w:t>
      </w:r>
      <w:r w:rsidR="00102E53" w:rsidRPr="00F07BFA">
        <w:rPr>
          <w:lang w:val="it-IT"/>
        </w:rPr>
        <w:br w:type="page"/>
      </w:r>
    </w:p>
    <w:sdt>
      <w:sdtPr>
        <w:rPr>
          <w:rFonts w:asciiTheme="minorHAnsi" w:eastAsiaTheme="minorEastAsia" w:hAnsiTheme="minorHAnsi" w:cstheme="minorBidi"/>
          <w:b w:val="0"/>
          <w:bCs w:val="0"/>
          <w:smallCaps w:val="0"/>
          <w:color w:val="auto"/>
          <w:sz w:val="22"/>
          <w:szCs w:val="22"/>
          <w:lang w:val="en-GB"/>
        </w:rPr>
        <w:id w:val="21838817"/>
        <w:docPartObj>
          <w:docPartGallery w:val="Table of Contents"/>
          <w:docPartUnique/>
        </w:docPartObj>
      </w:sdtPr>
      <w:sdtContent>
        <w:p w14:paraId="61C8D65D" w14:textId="77777777" w:rsidR="00102E53" w:rsidRDefault="00F07BFA" w:rsidP="00F07BFA">
          <w:pPr>
            <w:pStyle w:val="Titolosommario"/>
          </w:pPr>
          <w:r w:rsidRPr="00F07BFA">
            <w:t>CONTENTS</w:t>
          </w:r>
        </w:p>
        <w:p w14:paraId="34C79037" w14:textId="77000D59" w:rsidR="008B62F7" w:rsidRDefault="00102E53">
          <w:pPr>
            <w:pStyle w:val="Sommario1"/>
            <w:tabs>
              <w:tab w:val="left" w:pos="440"/>
              <w:tab w:val="right" w:leader="dot" w:pos="9628"/>
            </w:tabs>
            <w:rPr>
              <w:noProof/>
              <w:lang w:eastAsia="en-GB"/>
            </w:rPr>
          </w:pPr>
          <w:r>
            <w:fldChar w:fldCharType="begin"/>
          </w:r>
          <w:r>
            <w:instrText xml:space="preserve"> TOC \o "1-3" \h \z \u </w:instrText>
          </w:r>
          <w:r>
            <w:fldChar w:fldCharType="separate"/>
          </w:r>
          <w:hyperlink w:anchor="_Toc32778114" w:history="1">
            <w:r w:rsidR="008B62F7" w:rsidRPr="00914D1A">
              <w:rPr>
                <w:rStyle w:val="Collegamentoipertestuale"/>
                <w:noProof/>
              </w:rPr>
              <w:t>1</w:t>
            </w:r>
            <w:r w:rsidR="008B62F7">
              <w:rPr>
                <w:noProof/>
                <w:lang w:eastAsia="en-GB"/>
              </w:rPr>
              <w:tab/>
            </w:r>
            <w:r w:rsidR="008B62F7" w:rsidRPr="00914D1A">
              <w:rPr>
                <w:rStyle w:val="Collegamentoipertestuale"/>
                <w:noProof/>
              </w:rPr>
              <w:t>Introduction</w:t>
            </w:r>
            <w:r w:rsidR="008B62F7">
              <w:rPr>
                <w:noProof/>
                <w:webHidden/>
              </w:rPr>
              <w:tab/>
            </w:r>
            <w:r w:rsidR="008B62F7">
              <w:rPr>
                <w:noProof/>
                <w:webHidden/>
              </w:rPr>
              <w:fldChar w:fldCharType="begin"/>
            </w:r>
            <w:r w:rsidR="008B62F7">
              <w:rPr>
                <w:noProof/>
                <w:webHidden/>
              </w:rPr>
              <w:instrText xml:space="preserve"> PAGEREF _Toc32778114 \h </w:instrText>
            </w:r>
            <w:r w:rsidR="008B62F7">
              <w:rPr>
                <w:noProof/>
                <w:webHidden/>
              </w:rPr>
            </w:r>
            <w:r w:rsidR="008B62F7">
              <w:rPr>
                <w:noProof/>
                <w:webHidden/>
              </w:rPr>
              <w:fldChar w:fldCharType="separate"/>
            </w:r>
            <w:r w:rsidR="008B62F7">
              <w:rPr>
                <w:noProof/>
                <w:webHidden/>
              </w:rPr>
              <w:t>3</w:t>
            </w:r>
            <w:r w:rsidR="008B62F7">
              <w:rPr>
                <w:noProof/>
                <w:webHidden/>
              </w:rPr>
              <w:fldChar w:fldCharType="end"/>
            </w:r>
          </w:hyperlink>
        </w:p>
        <w:p w14:paraId="66F459F5" w14:textId="1620743C" w:rsidR="008B62F7" w:rsidRDefault="008B62F7">
          <w:pPr>
            <w:pStyle w:val="Sommario2"/>
            <w:tabs>
              <w:tab w:val="left" w:pos="880"/>
              <w:tab w:val="right" w:leader="dot" w:pos="9628"/>
            </w:tabs>
            <w:rPr>
              <w:noProof/>
              <w:lang w:eastAsia="en-GB"/>
            </w:rPr>
          </w:pPr>
          <w:hyperlink w:anchor="_Toc32778115" w:history="1">
            <w:r w:rsidRPr="00914D1A">
              <w:rPr>
                <w:rStyle w:val="Collegamentoipertestuale"/>
                <w:noProof/>
              </w:rPr>
              <w:t>1.1</w:t>
            </w:r>
            <w:r>
              <w:rPr>
                <w:noProof/>
                <w:lang w:eastAsia="en-GB"/>
              </w:rPr>
              <w:tab/>
            </w:r>
            <w:r w:rsidRPr="00914D1A">
              <w:rPr>
                <w:rStyle w:val="Collegamentoipertestuale"/>
                <w:noProof/>
              </w:rPr>
              <w:t>Purpose</w:t>
            </w:r>
            <w:r>
              <w:rPr>
                <w:noProof/>
                <w:webHidden/>
              </w:rPr>
              <w:tab/>
            </w:r>
            <w:r>
              <w:rPr>
                <w:noProof/>
                <w:webHidden/>
              </w:rPr>
              <w:fldChar w:fldCharType="begin"/>
            </w:r>
            <w:r>
              <w:rPr>
                <w:noProof/>
                <w:webHidden/>
              </w:rPr>
              <w:instrText xml:space="preserve"> PAGEREF _Toc32778115 \h </w:instrText>
            </w:r>
            <w:r>
              <w:rPr>
                <w:noProof/>
                <w:webHidden/>
              </w:rPr>
            </w:r>
            <w:r>
              <w:rPr>
                <w:noProof/>
                <w:webHidden/>
              </w:rPr>
              <w:fldChar w:fldCharType="separate"/>
            </w:r>
            <w:r>
              <w:rPr>
                <w:noProof/>
                <w:webHidden/>
              </w:rPr>
              <w:t>3</w:t>
            </w:r>
            <w:r>
              <w:rPr>
                <w:noProof/>
                <w:webHidden/>
              </w:rPr>
              <w:fldChar w:fldCharType="end"/>
            </w:r>
          </w:hyperlink>
        </w:p>
        <w:p w14:paraId="472BECE3" w14:textId="3C75FE2F" w:rsidR="008B62F7" w:rsidRDefault="008B62F7">
          <w:pPr>
            <w:pStyle w:val="Sommario2"/>
            <w:tabs>
              <w:tab w:val="left" w:pos="880"/>
              <w:tab w:val="right" w:leader="dot" w:pos="9628"/>
            </w:tabs>
            <w:rPr>
              <w:noProof/>
              <w:lang w:eastAsia="en-GB"/>
            </w:rPr>
          </w:pPr>
          <w:hyperlink w:anchor="_Toc32778116" w:history="1">
            <w:r w:rsidRPr="00914D1A">
              <w:rPr>
                <w:rStyle w:val="Collegamentoipertestuale"/>
                <w:noProof/>
              </w:rPr>
              <w:t>1.2</w:t>
            </w:r>
            <w:r>
              <w:rPr>
                <w:noProof/>
                <w:lang w:eastAsia="en-GB"/>
              </w:rPr>
              <w:tab/>
            </w:r>
            <w:r w:rsidRPr="00914D1A">
              <w:rPr>
                <w:rStyle w:val="Collegamentoipertestuale"/>
                <w:noProof/>
              </w:rPr>
              <w:t>Overview</w:t>
            </w:r>
            <w:r>
              <w:rPr>
                <w:noProof/>
                <w:webHidden/>
              </w:rPr>
              <w:tab/>
            </w:r>
            <w:r>
              <w:rPr>
                <w:noProof/>
                <w:webHidden/>
              </w:rPr>
              <w:fldChar w:fldCharType="begin"/>
            </w:r>
            <w:r>
              <w:rPr>
                <w:noProof/>
                <w:webHidden/>
              </w:rPr>
              <w:instrText xml:space="preserve"> PAGEREF _Toc32778116 \h </w:instrText>
            </w:r>
            <w:r>
              <w:rPr>
                <w:noProof/>
                <w:webHidden/>
              </w:rPr>
            </w:r>
            <w:r>
              <w:rPr>
                <w:noProof/>
                <w:webHidden/>
              </w:rPr>
              <w:fldChar w:fldCharType="separate"/>
            </w:r>
            <w:r>
              <w:rPr>
                <w:noProof/>
                <w:webHidden/>
              </w:rPr>
              <w:t>3</w:t>
            </w:r>
            <w:r>
              <w:rPr>
                <w:noProof/>
                <w:webHidden/>
              </w:rPr>
              <w:fldChar w:fldCharType="end"/>
            </w:r>
          </w:hyperlink>
        </w:p>
        <w:p w14:paraId="7B2B94FB" w14:textId="23D1FAA1" w:rsidR="008B62F7" w:rsidRDefault="008B62F7">
          <w:pPr>
            <w:pStyle w:val="Sommario3"/>
            <w:tabs>
              <w:tab w:val="left" w:pos="1320"/>
              <w:tab w:val="right" w:leader="dot" w:pos="9628"/>
            </w:tabs>
            <w:rPr>
              <w:noProof/>
              <w:lang w:eastAsia="en-GB"/>
            </w:rPr>
          </w:pPr>
          <w:hyperlink w:anchor="_Toc32778117" w:history="1">
            <w:r w:rsidRPr="00914D1A">
              <w:rPr>
                <w:rStyle w:val="Collegamentoipertestuale"/>
                <w:noProof/>
              </w:rPr>
              <w:t>1.2.1</w:t>
            </w:r>
            <w:r>
              <w:rPr>
                <w:noProof/>
                <w:lang w:eastAsia="en-GB"/>
              </w:rPr>
              <w:tab/>
            </w:r>
            <w:r w:rsidRPr="00914D1A">
              <w:rPr>
                <w:rStyle w:val="Collegamentoipertestuale"/>
                <w:noProof/>
              </w:rPr>
              <w:t>Goals</w:t>
            </w:r>
            <w:r>
              <w:rPr>
                <w:noProof/>
                <w:webHidden/>
              </w:rPr>
              <w:tab/>
            </w:r>
            <w:r>
              <w:rPr>
                <w:noProof/>
                <w:webHidden/>
              </w:rPr>
              <w:fldChar w:fldCharType="begin"/>
            </w:r>
            <w:r>
              <w:rPr>
                <w:noProof/>
                <w:webHidden/>
              </w:rPr>
              <w:instrText xml:space="preserve"> PAGEREF _Toc32778117 \h </w:instrText>
            </w:r>
            <w:r>
              <w:rPr>
                <w:noProof/>
                <w:webHidden/>
              </w:rPr>
            </w:r>
            <w:r>
              <w:rPr>
                <w:noProof/>
                <w:webHidden/>
              </w:rPr>
              <w:fldChar w:fldCharType="separate"/>
            </w:r>
            <w:r>
              <w:rPr>
                <w:noProof/>
                <w:webHidden/>
              </w:rPr>
              <w:t>3</w:t>
            </w:r>
            <w:r>
              <w:rPr>
                <w:noProof/>
                <w:webHidden/>
              </w:rPr>
              <w:fldChar w:fldCharType="end"/>
            </w:r>
          </w:hyperlink>
        </w:p>
        <w:p w14:paraId="51FF5D30" w14:textId="4BD8F341" w:rsidR="008B62F7" w:rsidRDefault="008B62F7">
          <w:pPr>
            <w:pStyle w:val="Sommario3"/>
            <w:tabs>
              <w:tab w:val="left" w:pos="1320"/>
              <w:tab w:val="right" w:leader="dot" w:pos="9628"/>
            </w:tabs>
            <w:rPr>
              <w:noProof/>
              <w:lang w:eastAsia="en-GB"/>
            </w:rPr>
          </w:pPr>
          <w:hyperlink w:anchor="_Toc32778118" w:history="1">
            <w:r w:rsidRPr="00914D1A">
              <w:rPr>
                <w:rStyle w:val="Collegamentoipertestuale"/>
                <w:noProof/>
              </w:rPr>
              <w:t>1.2.2</w:t>
            </w:r>
            <w:r>
              <w:rPr>
                <w:noProof/>
                <w:lang w:eastAsia="en-GB"/>
              </w:rPr>
              <w:tab/>
            </w:r>
            <w:r w:rsidRPr="00914D1A">
              <w:rPr>
                <w:rStyle w:val="Collegamentoipertestuale"/>
                <w:noProof/>
              </w:rPr>
              <w:t>Requirements</w:t>
            </w:r>
            <w:r>
              <w:rPr>
                <w:noProof/>
                <w:webHidden/>
              </w:rPr>
              <w:tab/>
            </w:r>
            <w:r>
              <w:rPr>
                <w:noProof/>
                <w:webHidden/>
              </w:rPr>
              <w:fldChar w:fldCharType="begin"/>
            </w:r>
            <w:r>
              <w:rPr>
                <w:noProof/>
                <w:webHidden/>
              </w:rPr>
              <w:instrText xml:space="preserve"> PAGEREF _Toc32778118 \h </w:instrText>
            </w:r>
            <w:r>
              <w:rPr>
                <w:noProof/>
                <w:webHidden/>
              </w:rPr>
            </w:r>
            <w:r>
              <w:rPr>
                <w:noProof/>
                <w:webHidden/>
              </w:rPr>
              <w:fldChar w:fldCharType="separate"/>
            </w:r>
            <w:r>
              <w:rPr>
                <w:noProof/>
                <w:webHidden/>
              </w:rPr>
              <w:t>3</w:t>
            </w:r>
            <w:r>
              <w:rPr>
                <w:noProof/>
                <w:webHidden/>
              </w:rPr>
              <w:fldChar w:fldCharType="end"/>
            </w:r>
          </w:hyperlink>
        </w:p>
        <w:p w14:paraId="4CA6EBF4" w14:textId="2FD38EA7" w:rsidR="008B62F7" w:rsidRDefault="008B62F7">
          <w:pPr>
            <w:pStyle w:val="Sommario3"/>
            <w:tabs>
              <w:tab w:val="left" w:pos="1320"/>
              <w:tab w:val="right" w:leader="dot" w:pos="9628"/>
            </w:tabs>
            <w:rPr>
              <w:noProof/>
              <w:lang w:eastAsia="en-GB"/>
            </w:rPr>
          </w:pPr>
          <w:hyperlink w:anchor="_Toc32778119" w:history="1">
            <w:r w:rsidRPr="00914D1A">
              <w:rPr>
                <w:rStyle w:val="Collegamentoipertestuale"/>
                <w:noProof/>
              </w:rPr>
              <w:t>1.2.3</w:t>
            </w:r>
            <w:r>
              <w:rPr>
                <w:noProof/>
                <w:lang w:eastAsia="en-GB"/>
              </w:rPr>
              <w:tab/>
            </w:r>
            <w:r w:rsidRPr="00914D1A">
              <w:rPr>
                <w:rStyle w:val="Collegamentoipertestuale"/>
                <w:noProof/>
              </w:rPr>
              <w:t>Assumptions</w:t>
            </w:r>
            <w:r>
              <w:rPr>
                <w:noProof/>
                <w:webHidden/>
              </w:rPr>
              <w:tab/>
            </w:r>
            <w:r>
              <w:rPr>
                <w:noProof/>
                <w:webHidden/>
              </w:rPr>
              <w:fldChar w:fldCharType="begin"/>
            </w:r>
            <w:r>
              <w:rPr>
                <w:noProof/>
                <w:webHidden/>
              </w:rPr>
              <w:instrText xml:space="preserve"> PAGEREF _Toc32778119 \h </w:instrText>
            </w:r>
            <w:r>
              <w:rPr>
                <w:noProof/>
                <w:webHidden/>
              </w:rPr>
            </w:r>
            <w:r>
              <w:rPr>
                <w:noProof/>
                <w:webHidden/>
              </w:rPr>
              <w:fldChar w:fldCharType="separate"/>
            </w:r>
            <w:r>
              <w:rPr>
                <w:noProof/>
                <w:webHidden/>
              </w:rPr>
              <w:t>4</w:t>
            </w:r>
            <w:r>
              <w:rPr>
                <w:noProof/>
                <w:webHidden/>
              </w:rPr>
              <w:fldChar w:fldCharType="end"/>
            </w:r>
          </w:hyperlink>
        </w:p>
        <w:p w14:paraId="3AB6D099" w14:textId="21B02259" w:rsidR="008B62F7" w:rsidRDefault="008B62F7">
          <w:pPr>
            <w:pStyle w:val="Sommario3"/>
            <w:tabs>
              <w:tab w:val="left" w:pos="1320"/>
              <w:tab w:val="right" w:leader="dot" w:pos="9628"/>
            </w:tabs>
            <w:rPr>
              <w:noProof/>
              <w:lang w:eastAsia="en-GB"/>
            </w:rPr>
          </w:pPr>
          <w:hyperlink w:anchor="_Toc32778120" w:history="1">
            <w:r w:rsidRPr="00914D1A">
              <w:rPr>
                <w:rStyle w:val="Collegamentoipertestuale"/>
                <w:noProof/>
              </w:rPr>
              <w:t>1.2.4</w:t>
            </w:r>
            <w:r>
              <w:rPr>
                <w:noProof/>
                <w:lang w:eastAsia="en-GB"/>
              </w:rPr>
              <w:tab/>
            </w:r>
            <w:r w:rsidRPr="00914D1A">
              <w:rPr>
                <w:rStyle w:val="Collegamentoipertestuale"/>
                <w:noProof/>
              </w:rPr>
              <w:t>Other relevant data from RSD</w:t>
            </w:r>
            <w:r>
              <w:rPr>
                <w:noProof/>
                <w:webHidden/>
              </w:rPr>
              <w:tab/>
            </w:r>
            <w:r>
              <w:rPr>
                <w:noProof/>
                <w:webHidden/>
              </w:rPr>
              <w:fldChar w:fldCharType="begin"/>
            </w:r>
            <w:r>
              <w:rPr>
                <w:noProof/>
                <w:webHidden/>
              </w:rPr>
              <w:instrText xml:space="preserve"> PAGEREF _Toc32778120 \h </w:instrText>
            </w:r>
            <w:r>
              <w:rPr>
                <w:noProof/>
                <w:webHidden/>
              </w:rPr>
            </w:r>
            <w:r>
              <w:rPr>
                <w:noProof/>
                <w:webHidden/>
              </w:rPr>
              <w:fldChar w:fldCharType="separate"/>
            </w:r>
            <w:r>
              <w:rPr>
                <w:noProof/>
                <w:webHidden/>
              </w:rPr>
              <w:t>4</w:t>
            </w:r>
            <w:r>
              <w:rPr>
                <w:noProof/>
                <w:webHidden/>
              </w:rPr>
              <w:fldChar w:fldCharType="end"/>
            </w:r>
          </w:hyperlink>
        </w:p>
        <w:p w14:paraId="126D5913" w14:textId="6D689816" w:rsidR="008B62F7" w:rsidRDefault="008B62F7">
          <w:pPr>
            <w:pStyle w:val="Sommario2"/>
            <w:tabs>
              <w:tab w:val="left" w:pos="880"/>
              <w:tab w:val="right" w:leader="dot" w:pos="9628"/>
            </w:tabs>
            <w:rPr>
              <w:noProof/>
              <w:lang w:eastAsia="en-GB"/>
            </w:rPr>
          </w:pPr>
          <w:hyperlink w:anchor="_Toc32778121" w:history="1">
            <w:r w:rsidRPr="00914D1A">
              <w:rPr>
                <w:rStyle w:val="Collegamentoipertestuale"/>
                <w:noProof/>
              </w:rPr>
              <w:t>1.3</w:t>
            </w:r>
            <w:r>
              <w:rPr>
                <w:noProof/>
                <w:lang w:eastAsia="en-GB"/>
              </w:rPr>
              <w:tab/>
            </w:r>
            <w:r w:rsidRPr="00914D1A">
              <w:rPr>
                <w:rStyle w:val="Collegamentoipertestuale"/>
                <w:noProof/>
              </w:rPr>
              <w:t>Definitions</w:t>
            </w:r>
            <w:r>
              <w:rPr>
                <w:noProof/>
                <w:webHidden/>
              </w:rPr>
              <w:tab/>
            </w:r>
            <w:r>
              <w:rPr>
                <w:noProof/>
                <w:webHidden/>
              </w:rPr>
              <w:fldChar w:fldCharType="begin"/>
            </w:r>
            <w:r>
              <w:rPr>
                <w:noProof/>
                <w:webHidden/>
              </w:rPr>
              <w:instrText xml:space="preserve"> PAGEREF _Toc32778121 \h </w:instrText>
            </w:r>
            <w:r>
              <w:rPr>
                <w:noProof/>
                <w:webHidden/>
              </w:rPr>
            </w:r>
            <w:r>
              <w:rPr>
                <w:noProof/>
                <w:webHidden/>
              </w:rPr>
              <w:fldChar w:fldCharType="separate"/>
            </w:r>
            <w:r>
              <w:rPr>
                <w:noProof/>
                <w:webHidden/>
              </w:rPr>
              <w:t>4</w:t>
            </w:r>
            <w:r>
              <w:rPr>
                <w:noProof/>
                <w:webHidden/>
              </w:rPr>
              <w:fldChar w:fldCharType="end"/>
            </w:r>
          </w:hyperlink>
        </w:p>
        <w:p w14:paraId="07FED911" w14:textId="2EBFF283" w:rsidR="008B62F7" w:rsidRDefault="008B62F7">
          <w:pPr>
            <w:pStyle w:val="Sommario2"/>
            <w:tabs>
              <w:tab w:val="left" w:pos="880"/>
              <w:tab w:val="right" w:leader="dot" w:pos="9628"/>
            </w:tabs>
            <w:rPr>
              <w:noProof/>
              <w:lang w:eastAsia="en-GB"/>
            </w:rPr>
          </w:pPr>
          <w:hyperlink w:anchor="_Toc32778122" w:history="1">
            <w:r w:rsidRPr="00914D1A">
              <w:rPr>
                <w:rStyle w:val="Collegamentoipertestuale"/>
                <w:noProof/>
              </w:rPr>
              <w:t>1.4</w:t>
            </w:r>
            <w:r>
              <w:rPr>
                <w:noProof/>
                <w:lang w:eastAsia="en-GB"/>
              </w:rPr>
              <w:tab/>
            </w:r>
            <w:r w:rsidRPr="00914D1A">
              <w:rPr>
                <w:rStyle w:val="Collegamentoipertestuale"/>
                <w:noProof/>
              </w:rPr>
              <w:t>Acronyms and abbreviations</w:t>
            </w:r>
            <w:r>
              <w:rPr>
                <w:noProof/>
                <w:webHidden/>
              </w:rPr>
              <w:tab/>
            </w:r>
            <w:r>
              <w:rPr>
                <w:noProof/>
                <w:webHidden/>
              </w:rPr>
              <w:fldChar w:fldCharType="begin"/>
            </w:r>
            <w:r>
              <w:rPr>
                <w:noProof/>
                <w:webHidden/>
              </w:rPr>
              <w:instrText xml:space="preserve"> PAGEREF _Toc32778122 \h </w:instrText>
            </w:r>
            <w:r>
              <w:rPr>
                <w:noProof/>
                <w:webHidden/>
              </w:rPr>
            </w:r>
            <w:r>
              <w:rPr>
                <w:noProof/>
                <w:webHidden/>
              </w:rPr>
              <w:fldChar w:fldCharType="separate"/>
            </w:r>
            <w:r>
              <w:rPr>
                <w:noProof/>
                <w:webHidden/>
              </w:rPr>
              <w:t>4</w:t>
            </w:r>
            <w:r>
              <w:rPr>
                <w:noProof/>
                <w:webHidden/>
              </w:rPr>
              <w:fldChar w:fldCharType="end"/>
            </w:r>
          </w:hyperlink>
        </w:p>
        <w:p w14:paraId="56DA0644" w14:textId="127E42D8" w:rsidR="008B62F7" w:rsidRDefault="008B62F7">
          <w:pPr>
            <w:pStyle w:val="Sommario2"/>
            <w:tabs>
              <w:tab w:val="left" w:pos="880"/>
              <w:tab w:val="right" w:leader="dot" w:pos="9628"/>
            </w:tabs>
            <w:rPr>
              <w:noProof/>
              <w:lang w:eastAsia="en-GB"/>
            </w:rPr>
          </w:pPr>
          <w:hyperlink w:anchor="_Toc32778123" w:history="1">
            <w:r w:rsidRPr="00914D1A">
              <w:rPr>
                <w:rStyle w:val="Collegamentoipertestuale"/>
                <w:noProof/>
              </w:rPr>
              <w:t>1.5</w:t>
            </w:r>
            <w:r>
              <w:rPr>
                <w:noProof/>
                <w:lang w:eastAsia="en-GB"/>
              </w:rPr>
              <w:tab/>
            </w:r>
            <w:r w:rsidRPr="00914D1A">
              <w:rPr>
                <w:rStyle w:val="Collegamentoipertestuale"/>
                <w:noProof/>
              </w:rPr>
              <w:t>Revision history</w:t>
            </w:r>
            <w:r>
              <w:rPr>
                <w:noProof/>
                <w:webHidden/>
              </w:rPr>
              <w:tab/>
            </w:r>
            <w:r>
              <w:rPr>
                <w:noProof/>
                <w:webHidden/>
              </w:rPr>
              <w:fldChar w:fldCharType="begin"/>
            </w:r>
            <w:r>
              <w:rPr>
                <w:noProof/>
                <w:webHidden/>
              </w:rPr>
              <w:instrText xml:space="preserve"> PAGEREF _Toc32778123 \h </w:instrText>
            </w:r>
            <w:r>
              <w:rPr>
                <w:noProof/>
                <w:webHidden/>
              </w:rPr>
            </w:r>
            <w:r>
              <w:rPr>
                <w:noProof/>
                <w:webHidden/>
              </w:rPr>
              <w:fldChar w:fldCharType="separate"/>
            </w:r>
            <w:r>
              <w:rPr>
                <w:noProof/>
                <w:webHidden/>
              </w:rPr>
              <w:t>4</w:t>
            </w:r>
            <w:r>
              <w:rPr>
                <w:noProof/>
                <w:webHidden/>
              </w:rPr>
              <w:fldChar w:fldCharType="end"/>
            </w:r>
          </w:hyperlink>
        </w:p>
        <w:p w14:paraId="052F352D" w14:textId="4BD970C4" w:rsidR="008B62F7" w:rsidRDefault="008B62F7">
          <w:pPr>
            <w:pStyle w:val="Sommario1"/>
            <w:tabs>
              <w:tab w:val="left" w:pos="440"/>
              <w:tab w:val="right" w:leader="dot" w:pos="9628"/>
            </w:tabs>
            <w:rPr>
              <w:noProof/>
              <w:lang w:eastAsia="en-GB"/>
            </w:rPr>
          </w:pPr>
          <w:hyperlink w:anchor="_Toc32778124" w:history="1">
            <w:r w:rsidRPr="00914D1A">
              <w:rPr>
                <w:rStyle w:val="Collegamentoipertestuale"/>
                <w:noProof/>
              </w:rPr>
              <w:t>2</w:t>
            </w:r>
            <w:r>
              <w:rPr>
                <w:noProof/>
                <w:lang w:eastAsia="en-GB"/>
              </w:rPr>
              <w:tab/>
            </w:r>
            <w:r w:rsidRPr="00914D1A">
              <w:rPr>
                <w:rStyle w:val="Collegamentoipertestuale"/>
                <w:noProof/>
              </w:rPr>
              <w:t>References</w:t>
            </w:r>
            <w:r>
              <w:rPr>
                <w:noProof/>
                <w:webHidden/>
              </w:rPr>
              <w:tab/>
            </w:r>
            <w:r>
              <w:rPr>
                <w:noProof/>
                <w:webHidden/>
              </w:rPr>
              <w:fldChar w:fldCharType="begin"/>
            </w:r>
            <w:r>
              <w:rPr>
                <w:noProof/>
                <w:webHidden/>
              </w:rPr>
              <w:instrText xml:space="preserve"> PAGEREF _Toc32778124 \h </w:instrText>
            </w:r>
            <w:r>
              <w:rPr>
                <w:noProof/>
                <w:webHidden/>
              </w:rPr>
            </w:r>
            <w:r>
              <w:rPr>
                <w:noProof/>
                <w:webHidden/>
              </w:rPr>
              <w:fldChar w:fldCharType="separate"/>
            </w:r>
            <w:r>
              <w:rPr>
                <w:noProof/>
                <w:webHidden/>
              </w:rPr>
              <w:t>5</w:t>
            </w:r>
            <w:r>
              <w:rPr>
                <w:noProof/>
                <w:webHidden/>
              </w:rPr>
              <w:fldChar w:fldCharType="end"/>
            </w:r>
          </w:hyperlink>
        </w:p>
        <w:p w14:paraId="7F17A3FC" w14:textId="1A3F8FC1" w:rsidR="008B62F7" w:rsidRDefault="008B62F7">
          <w:pPr>
            <w:pStyle w:val="Sommario1"/>
            <w:tabs>
              <w:tab w:val="left" w:pos="440"/>
              <w:tab w:val="right" w:leader="dot" w:pos="9628"/>
            </w:tabs>
            <w:rPr>
              <w:noProof/>
              <w:lang w:eastAsia="en-GB"/>
            </w:rPr>
          </w:pPr>
          <w:hyperlink w:anchor="_Toc32778125" w:history="1">
            <w:r w:rsidRPr="00914D1A">
              <w:rPr>
                <w:rStyle w:val="Collegamentoipertestuale"/>
                <w:noProof/>
              </w:rPr>
              <w:t>3</w:t>
            </w:r>
            <w:r>
              <w:rPr>
                <w:noProof/>
                <w:lang w:eastAsia="en-GB"/>
              </w:rPr>
              <w:tab/>
            </w:r>
            <w:r w:rsidRPr="00914D1A">
              <w:rPr>
                <w:rStyle w:val="Collegamentoipertestuale"/>
                <w:noProof/>
              </w:rPr>
              <w:t>Context</w:t>
            </w:r>
            <w:r>
              <w:rPr>
                <w:noProof/>
                <w:webHidden/>
              </w:rPr>
              <w:tab/>
            </w:r>
            <w:r>
              <w:rPr>
                <w:noProof/>
                <w:webHidden/>
              </w:rPr>
              <w:fldChar w:fldCharType="begin"/>
            </w:r>
            <w:r>
              <w:rPr>
                <w:noProof/>
                <w:webHidden/>
              </w:rPr>
              <w:instrText xml:space="preserve"> PAGEREF _Toc32778125 \h </w:instrText>
            </w:r>
            <w:r>
              <w:rPr>
                <w:noProof/>
                <w:webHidden/>
              </w:rPr>
            </w:r>
            <w:r>
              <w:rPr>
                <w:noProof/>
                <w:webHidden/>
              </w:rPr>
              <w:fldChar w:fldCharType="separate"/>
            </w:r>
            <w:r>
              <w:rPr>
                <w:noProof/>
                <w:webHidden/>
              </w:rPr>
              <w:t>6</w:t>
            </w:r>
            <w:r>
              <w:rPr>
                <w:noProof/>
                <w:webHidden/>
              </w:rPr>
              <w:fldChar w:fldCharType="end"/>
            </w:r>
          </w:hyperlink>
        </w:p>
        <w:p w14:paraId="48FAF3EE" w14:textId="23758560" w:rsidR="008B62F7" w:rsidRDefault="008B62F7">
          <w:pPr>
            <w:pStyle w:val="Sommario2"/>
            <w:tabs>
              <w:tab w:val="left" w:pos="880"/>
              <w:tab w:val="right" w:leader="dot" w:pos="9628"/>
            </w:tabs>
            <w:rPr>
              <w:noProof/>
              <w:lang w:eastAsia="en-GB"/>
            </w:rPr>
          </w:pPr>
          <w:hyperlink w:anchor="_Toc32778126" w:history="1">
            <w:r w:rsidRPr="00914D1A">
              <w:rPr>
                <w:rStyle w:val="Collegamentoipertestuale"/>
                <w:noProof/>
              </w:rPr>
              <w:t>3.1</w:t>
            </w:r>
            <w:r>
              <w:rPr>
                <w:noProof/>
                <w:lang w:eastAsia="en-GB"/>
              </w:rPr>
              <w:tab/>
            </w:r>
            <w:r w:rsidRPr="00914D1A">
              <w:rPr>
                <w:rStyle w:val="Collegamentoipertestuale"/>
                <w:noProof/>
              </w:rPr>
              <w:t>Use case</w:t>
            </w:r>
            <w:r>
              <w:rPr>
                <w:noProof/>
                <w:webHidden/>
              </w:rPr>
              <w:tab/>
            </w:r>
            <w:r>
              <w:rPr>
                <w:noProof/>
                <w:webHidden/>
              </w:rPr>
              <w:fldChar w:fldCharType="begin"/>
            </w:r>
            <w:r>
              <w:rPr>
                <w:noProof/>
                <w:webHidden/>
              </w:rPr>
              <w:instrText xml:space="preserve"> PAGEREF _Toc32778126 \h </w:instrText>
            </w:r>
            <w:r>
              <w:rPr>
                <w:noProof/>
                <w:webHidden/>
              </w:rPr>
            </w:r>
            <w:r>
              <w:rPr>
                <w:noProof/>
                <w:webHidden/>
              </w:rPr>
              <w:fldChar w:fldCharType="separate"/>
            </w:r>
            <w:r>
              <w:rPr>
                <w:noProof/>
                <w:webHidden/>
              </w:rPr>
              <w:t>6</w:t>
            </w:r>
            <w:r>
              <w:rPr>
                <w:noProof/>
                <w:webHidden/>
              </w:rPr>
              <w:fldChar w:fldCharType="end"/>
            </w:r>
          </w:hyperlink>
        </w:p>
        <w:p w14:paraId="5E6CD530" w14:textId="46C52C99" w:rsidR="008B62F7" w:rsidRDefault="008B62F7">
          <w:pPr>
            <w:pStyle w:val="Sommario1"/>
            <w:tabs>
              <w:tab w:val="left" w:pos="440"/>
              <w:tab w:val="right" w:leader="dot" w:pos="9628"/>
            </w:tabs>
            <w:rPr>
              <w:noProof/>
              <w:lang w:eastAsia="en-GB"/>
            </w:rPr>
          </w:pPr>
          <w:hyperlink w:anchor="_Toc32778127" w:history="1">
            <w:r w:rsidRPr="00914D1A">
              <w:rPr>
                <w:rStyle w:val="Collegamentoipertestuale"/>
                <w:noProof/>
              </w:rPr>
              <w:t>4</w:t>
            </w:r>
            <w:r>
              <w:rPr>
                <w:noProof/>
                <w:lang w:eastAsia="en-GB"/>
              </w:rPr>
              <w:tab/>
            </w:r>
            <w:r w:rsidRPr="00914D1A">
              <w:rPr>
                <w:rStyle w:val="Collegamentoipertestuale"/>
                <w:noProof/>
              </w:rPr>
              <w:t>Composition</w:t>
            </w:r>
            <w:r>
              <w:rPr>
                <w:noProof/>
                <w:webHidden/>
              </w:rPr>
              <w:tab/>
            </w:r>
            <w:r>
              <w:rPr>
                <w:noProof/>
                <w:webHidden/>
              </w:rPr>
              <w:fldChar w:fldCharType="begin"/>
            </w:r>
            <w:r>
              <w:rPr>
                <w:noProof/>
                <w:webHidden/>
              </w:rPr>
              <w:instrText xml:space="preserve"> PAGEREF _Toc32778127 \h </w:instrText>
            </w:r>
            <w:r>
              <w:rPr>
                <w:noProof/>
                <w:webHidden/>
              </w:rPr>
            </w:r>
            <w:r>
              <w:rPr>
                <w:noProof/>
                <w:webHidden/>
              </w:rPr>
              <w:fldChar w:fldCharType="separate"/>
            </w:r>
            <w:r>
              <w:rPr>
                <w:noProof/>
                <w:webHidden/>
              </w:rPr>
              <w:t>7</w:t>
            </w:r>
            <w:r>
              <w:rPr>
                <w:noProof/>
                <w:webHidden/>
              </w:rPr>
              <w:fldChar w:fldCharType="end"/>
            </w:r>
          </w:hyperlink>
        </w:p>
        <w:p w14:paraId="103B8994" w14:textId="163DC7C4" w:rsidR="008B62F7" w:rsidRDefault="008B62F7">
          <w:pPr>
            <w:pStyle w:val="Sommario2"/>
            <w:tabs>
              <w:tab w:val="left" w:pos="880"/>
              <w:tab w:val="right" w:leader="dot" w:pos="9628"/>
            </w:tabs>
            <w:rPr>
              <w:noProof/>
              <w:lang w:eastAsia="en-GB"/>
            </w:rPr>
          </w:pPr>
          <w:hyperlink w:anchor="_Toc32778128" w:history="1">
            <w:r w:rsidRPr="00914D1A">
              <w:rPr>
                <w:rStyle w:val="Collegamentoipertestuale"/>
                <w:noProof/>
              </w:rPr>
              <w:t>4.1</w:t>
            </w:r>
            <w:r>
              <w:rPr>
                <w:noProof/>
                <w:lang w:eastAsia="en-GB"/>
              </w:rPr>
              <w:tab/>
            </w:r>
            <w:r w:rsidRPr="00914D1A">
              <w:rPr>
                <w:rStyle w:val="Collegamentoipertestuale"/>
                <w:noProof/>
              </w:rPr>
              <w:t>Functional decomposition</w:t>
            </w:r>
            <w:r>
              <w:rPr>
                <w:noProof/>
                <w:webHidden/>
              </w:rPr>
              <w:tab/>
            </w:r>
            <w:r>
              <w:rPr>
                <w:noProof/>
                <w:webHidden/>
              </w:rPr>
              <w:fldChar w:fldCharType="begin"/>
            </w:r>
            <w:r>
              <w:rPr>
                <w:noProof/>
                <w:webHidden/>
              </w:rPr>
              <w:instrText xml:space="preserve"> PAGEREF _Toc32778128 \h </w:instrText>
            </w:r>
            <w:r>
              <w:rPr>
                <w:noProof/>
                <w:webHidden/>
              </w:rPr>
            </w:r>
            <w:r>
              <w:rPr>
                <w:noProof/>
                <w:webHidden/>
              </w:rPr>
              <w:fldChar w:fldCharType="separate"/>
            </w:r>
            <w:r>
              <w:rPr>
                <w:noProof/>
                <w:webHidden/>
              </w:rPr>
              <w:t>7</w:t>
            </w:r>
            <w:r>
              <w:rPr>
                <w:noProof/>
                <w:webHidden/>
              </w:rPr>
              <w:fldChar w:fldCharType="end"/>
            </w:r>
          </w:hyperlink>
        </w:p>
        <w:p w14:paraId="57199EE6" w14:textId="3FB27AFC" w:rsidR="008B62F7" w:rsidRDefault="008B62F7">
          <w:pPr>
            <w:pStyle w:val="Sommario2"/>
            <w:tabs>
              <w:tab w:val="left" w:pos="880"/>
              <w:tab w:val="right" w:leader="dot" w:pos="9628"/>
            </w:tabs>
            <w:rPr>
              <w:noProof/>
              <w:lang w:eastAsia="en-GB"/>
            </w:rPr>
          </w:pPr>
          <w:hyperlink w:anchor="_Toc32778129" w:history="1">
            <w:r w:rsidRPr="00914D1A">
              <w:rPr>
                <w:rStyle w:val="Collegamentoipertestuale"/>
                <w:noProof/>
              </w:rPr>
              <w:t>4.2</w:t>
            </w:r>
            <w:r>
              <w:rPr>
                <w:noProof/>
                <w:lang w:eastAsia="en-GB"/>
              </w:rPr>
              <w:tab/>
            </w:r>
            <w:r w:rsidRPr="00914D1A">
              <w:rPr>
                <w:rStyle w:val="Collegamentoipertestuale"/>
                <w:noProof/>
              </w:rPr>
              <w:t>Run time decomposition</w:t>
            </w:r>
            <w:r>
              <w:rPr>
                <w:noProof/>
                <w:webHidden/>
              </w:rPr>
              <w:tab/>
            </w:r>
            <w:r>
              <w:rPr>
                <w:noProof/>
                <w:webHidden/>
              </w:rPr>
              <w:fldChar w:fldCharType="begin"/>
            </w:r>
            <w:r>
              <w:rPr>
                <w:noProof/>
                <w:webHidden/>
              </w:rPr>
              <w:instrText xml:space="preserve"> PAGEREF _Toc32778129 \h </w:instrText>
            </w:r>
            <w:r>
              <w:rPr>
                <w:noProof/>
                <w:webHidden/>
              </w:rPr>
            </w:r>
            <w:r>
              <w:rPr>
                <w:noProof/>
                <w:webHidden/>
              </w:rPr>
              <w:fldChar w:fldCharType="separate"/>
            </w:r>
            <w:r>
              <w:rPr>
                <w:noProof/>
                <w:webHidden/>
              </w:rPr>
              <w:t>7</w:t>
            </w:r>
            <w:r>
              <w:rPr>
                <w:noProof/>
                <w:webHidden/>
              </w:rPr>
              <w:fldChar w:fldCharType="end"/>
            </w:r>
          </w:hyperlink>
        </w:p>
        <w:p w14:paraId="0CF1B6DF" w14:textId="53DC9F7D" w:rsidR="008B62F7" w:rsidRDefault="008B62F7">
          <w:pPr>
            <w:pStyle w:val="Sommario1"/>
            <w:tabs>
              <w:tab w:val="left" w:pos="440"/>
              <w:tab w:val="right" w:leader="dot" w:pos="9628"/>
            </w:tabs>
            <w:rPr>
              <w:noProof/>
              <w:lang w:eastAsia="en-GB"/>
            </w:rPr>
          </w:pPr>
          <w:hyperlink w:anchor="_Toc32778130" w:history="1">
            <w:r w:rsidRPr="00914D1A">
              <w:rPr>
                <w:rStyle w:val="Collegamentoipertestuale"/>
                <w:noProof/>
              </w:rPr>
              <w:t>5</w:t>
            </w:r>
            <w:r>
              <w:rPr>
                <w:noProof/>
                <w:lang w:eastAsia="en-GB"/>
              </w:rPr>
              <w:tab/>
            </w:r>
            <w:r w:rsidRPr="00914D1A">
              <w:rPr>
                <w:rStyle w:val="Collegamentoipertestuale"/>
                <w:noProof/>
              </w:rPr>
              <w:t>Logical</w:t>
            </w:r>
            <w:r>
              <w:rPr>
                <w:noProof/>
                <w:webHidden/>
              </w:rPr>
              <w:tab/>
            </w:r>
            <w:r>
              <w:rPr>
                <w:noProof/>
                <w:webHidden/>
              </w:rPr>
              <w:fldChar w:fldCharType="begin"/>
            </w:r>
            <w:r>
              <w:rPr>
                <w:noProof/>
                <w:webHidden/>
              </w:rPr>
              <w:instrText xml:space="preserve"> PAGEREF _Toc32778130 \h </w:instrText>
            </w:r>
            <w:r>
              <w:rPr>
                <w:noProof/>
                <w:webHidden/>
              </w:rPr>
            </w:r>
            <w:r>
              <w:rPr>
                <w:noProof/>
                <w:webHidden/>
              </w:rPr>
              <w:fldChar w:fldCharType="separate"/>
            </w:r>
            <w:r>
              <w:rPr>
                <w:noProof/>
                <w:webHidden/>
              </w:rPr>
              <w:t>7</w:t>
            </w:r>
            <w:r>
              <w:rPr>
                <w:noProof/>
                <w:webHidden/>
              </w:rPr>
              <w:fldChar w:fldCharType="end"/>
            </w:r>
          </w:hyperlink>
        </w:p>
        <w:p w14:paraId="30015045" w14:textId="59DA8FEB" w:rsidR="008B62F7" w:rsidRDefault="008B62F7">
          <w:pPr>
            <w:pStyle w:val="Sommario1"/>
            <w:tabs>
              <w:tab w:val="left" w:pos="440"/>
              <w:tab w:val="right" w:leader="dot" w:pos="9628"/>
            </w:tabs>
            <w:rPr>
              <w:noProof/>
              <w:lang w:eastAsia="en-GB"/>
            </w:rPr>
          </w:pPr>
          <w:hyperlink w:anchor="_Toc32778131" w:history="1">
            <w:r w:rsidRPr="00914D1A">
              <w:rPr>
                <w:rStyle w:val="Collegamentoipertestuale"/>
                <w:noProof/>
              </w:rPr>
              <w:t>6</w:t>
            </w:r>
            <w:r>
              <w:rPr>
                <w:noProof/>
                <w:lang w:eastAsia="en-GB"/>
              </w:rPr>
              <w:tab/>
            </w:r>
            <w:r w:rsidRPr="00914D1A">
              <w:rPr>
                <w:rStyle w:val="Collegamentoipertestuale"/>
                <w:noProof/>
              </w:rPr>
              <w:t>Patterns</w:t>
            </w:r>
            <w:r>
              <w:rPr>
                <w:noProof/>
                <w:webHidden/>
              </w:rPr>
              <w:tab/>
            </w:r>
            <w:r>
              <w:rPr>
                <w:noProof/>
                <w:webHidden/>
              </w:rPr>
              <w:fldChar w:fldCharType="begin"/>
            </w:r>
            <w:r>
              <w:rPr>
                <w:noProof/>
                <w:webHidden/>
              </w:rPr>
              <w:instrText xml:space="preserve"> PAGEREF _Toc32778131 \h </w:instrText>
            </w:r>
            <w:r>
              <w:rPr>
                <w:noProof/>
                <w:webHidden/>
              </w:rPr>
            </w:r>
            <w:r>
              <w:rPr>
                <w:noProof/>
                <w:webHidden/>
              </w:rPr>
              <w:fldChar w:fldCharType="separate"/>
            </w:r>
            <w:r>
              <w:rPr>
                <w:noProof/>
                <w:webHidden/>
              </w:rPr>
              <w:t>7</w:t>
            </w:r>
            <w:r>
              <w:rPr>
                <w:noProof/>
                <w:webHidden/>
              </w:rPr>
              <w:fldChar w:fldCharType="end"/>
            </w:r>
          </w:hyperlink>
        </w:p>
        <w:p w14:paraId="3D7136F1" w14:textId="07927E03" w:rsidR="008B62F7" w:rsidRDefault="008B62F7">
          <w:pPr>
            <w:pStyle w:val="Sommario1"/>
            <w:tabs>
              <w:tab w:val="left" w:pos="440"/>
              <w:tab w:val="right" w:leader="dot" w:pos="9628"/>
            </w:tabs>
            <w:rPr>
              <w:noProof/>
              <w:lang w:eastAsia="en-GB"/>
            </w:rPr>
          </w:pPr>
          <w:hyperlink w:anchor="_Toc32778132" w:history="1">
            <w:r w:rsidRPr="00914D1A">
              <w:rPr>
                <w:rStyle w:val="Collegamentoipertestuale"/>
                <w:noProof/>
              </w:rPr>
              <w:t>7</w:t>
            </w:r>
            <w:r>
              <w:rPr>
                <w:noProof/>
                <w:lang w:eastAsia="en-GB"/>
              </w:rPr>
              <w:tab/>
            </w:r>
            <w:r w:rsidRPr="00914D1A">
              <w:rPr>
                <w:rStyle w:val="Collegamentoipertestuale"/>
                <w:noProof/>
              </w:rPr>
              <w:t>Interactions</w:t>
            </w:r>
            <w:r>
              <w:rPr>
                <w:noProof/>
                <w:webHidden/>
              </w:rPr>
              <w:tab/>
            </w:r>
            <w:r>
              <w:rPr>
                <w:noProof/>
                <w:webHidden/>
              </w:rPr>
              <w:fldChar w:fldCharType="begin"/>
            </w:r>
            <w:r>
              <w:rPr>
                <w:noProof/>
                <w:webHidden/>
              </w:rPr>
              <w:instrText xml:space="preserve"> PAGEREF _Toc32778132 \h </w:instrText>
            </w:r>
            <w:r>
              <w:rPr>
                <w:noProof/>
                <w:webHidden/>
              </w:rPr>
            </w:r>
            <w:r>
              <w:rPr>
                <w:noProof/>
                <w:webHidden/>
              </w:rPr>
              <w:fldChar w:fldCharType="separate"/>
            </w:r>
            <w:r>
              <w:rPr>
                <w:noProof/>
                <w:webHidden/>
              </w:rPr>
              <w:t>7</w:t>
            </w:r>
            <w:r>
              <w:rPr>
                <w:noProof/>
                <w:webHidden/>
              </w:rPr>
              <w:fldChar w:fldCharType="end"/>
            </w:r>
          </w:hyperlink>
        </w:p>
        <w:p w14:paraId="3B558727" w14:textId="5926DFC3" w:rsidR="008B62F7" w:rsidRDefault="008B62F7">
          <w:pPr>
            <w:pStyle w:val="Sommario1"/>
            <w:tabs>
              <w:tab w:val="left" w:pos="440"/>
              <w:tab w:val="right" w:leader="dot" w:pos="9628"/>
            </w:tabs>
            <w:rPr>
              <w:noProof/>
              <w:lang w:eastAsia="en-GB"/>
            </w:rPr>
          </w:pPr>
          <w:hyperlink w:anchor="_Toc32778133" w:history="1">
            <w:r w:rsidRPr="00914D1A">
              <w:rPr>
                <w:rStyle w:val="Collegamentoipertestuale"/>
                <w:noProof/>
              </w:rPr>
              <w:t>8</w:t>
            </w:r>
            <w:r>
              <w:rPr>
                <w:noProof/>
                <w:lang w:eastAsia="en-GB"/>
              </w:rPr>
              <w:tab/>
            </w:r>
            <w:r w:rsidRPr="00914D1A">
              <w:rPr>
                <w:rStyle w:val="Collegamentoipertestuale"/>
                <w:noProof/>
              </w:rPr>
              <w:t>State dynamics</w:t>
            </w:r>
            <w:r>
              <w:rPr>
                <w:noProof/>
                <w:webHidden/>
              </w:rPr>
              <w:tab/>
            </w:r>
            <w:r>
              <w:rPr>
                <w:noProof/>
                <w:webHidden/>
              </w:rPr>
              <w:fldChar w:fldCharType="begin"/>
            </w:r>
            <w:r>
              <w:rPr>
                <w:noProof/>
                <w:webHidden/>
              </w:rPr>
              <w:instrText xml:space="preserve"> PAGEREF _Toc32778133 \h </w:instrText>
            </w:r>
            <w:r>
              <w:rPr>
                <w:noProof/>
                <w:webHidden/>
              </w:rPr>
            </w:r>
            <w:r>
              <w:rPr>
                <w:noProof/>
                <w:webHidden/>
              </w:rPr>
              <w:fldChar w:fldCharType="separate"/>
            </w:r>
            <w:r>
              <w:rPr>
                <w:noProof/>
                <w:webHidden/>
              </w:rPr>
              <w:t>7</w:t>
            </w:r>
            <w:r>
              <w:rPr>
                <w:noProof/>
                <w:webHidden/>
              </w:rPr>
              <w:fldChar w:fldCharType="end"/>
            </w:r>
          </w:hyperlink>
        </w:p>
        <w:p w14:paraId="5B2EC792" w14:textId="3E228F54" w:rsidR="008B62F7" w:rsidRDefault="008B62F7">
          <w:pPr>
            <w:pStyle w:val="Sommario1"/>
            <w:tabs>
              <w:tab w:val="left" w:pos="440"/>
              <w:tab w:val="right" w:leader="dot" w:pos="9628"/>
            </w:tabs>
            <w:rPr>
              <w:noProof/>
              <w:lang w:eastAsia="en-GB"/>
            </w:rPr>
          </w:pPr>
          <w:hyperlink w:anchor="_Toc32778134" w:history="1">
            <w:r w:rsidRPr="00914D1A">
              <w:rPr>
                <w:rStyle w:val="Collegamentoipertestuale"/>
                <w:noProof/>
              </w:rPr>
              <w:t>9</w:t>
            </w:r>
            <w:r>
              <w:rPr>
                <w:noProof/>
                <w:lang w:eastAsia="en-GB"/>
              </w:rPr>
              <w:tab/>
            </w:r>
            <w:r w:rsidRPr="00914D1A">
              <w:rPr>
                <w:rStyle w:val="Collegamentoipertestuale"/>
                <w:noProof/>
              </w:rPr>
              <w:t>Algorithm</w:t>
            </w:r>
            <w:r>
              <w:rPr>
                <w:noProof/>
                <w:webHidden/>
              </w:rPr>
              <w:tab/>
            </w:r>
            <w:r>
              <w:rPr>
                <w:noProof/>
                <w:webHidden/>
              </w:rPr>
              <w:fldChar w:fldCharType="begin"/>
            </w:r>
            <w:r>
              <w:rPr>
                <w:noProof/>
                <w:webHidden/>
              </w:rPr>
              <w:instrText xml:space="preserve"> PAGEREF _Toc32778134 \h </w:instrText>
            </w:r>
            <w:r>
              <w:rPr>
                <w:noProof/>
                <w:webHidden/>
              </w:rPr>
            </w:r>
            <w:r>
              <w:rPr>
                <w:noProof/>
                <w:webHidden/>
              </w:rPr>
              <w:fldChar w:fldCharType="separate"/>
            </w:r>
            <w:r>
              <w:rPr>
                <w:noProof/>
                <w:webHidden/>
              </w:rPr>
              <w:t>7</w:t>
            </w:r>
            <w:r>
              <w:rPr>
                <w:noProof/>
                <w:webHidden/>
              </w:rPr>
              <w:fldChar w:fldCharType="end"/>
            </w:r>
          </w:hyperlink>
        </w:p>
        <w:p w14:paraId="2CAB152A" w14:textId="0E285EBD" w:rsidR="008B62F7" w:rsidRDefault="008B62F7">
          <w:pPr>
            <w:pStyle w:val="Sommario1"/>
            <w:tabs>
              <w:tab w:val="left" w:pos="660"/>
              <w:tab w:val="right" w:leader="dot" w:pos="9628"/>
            </w:tabs>
            <w:rPr>
              <w:noProof/>
              <w:lang w:eastAsia="en-GB"/>
            </w:rPr>
          </w:pPr>
          <w:hyperlink w:anchor="_Toc32778135" w:history="1">
            <w:r w:rsidRPr="00914D1A">
              <w:rPr>
                <w:rStyle w:val="Collegamentoipertestuale"/>
                <w:noProof/>
              </w:rPr>
              <w:t>10</w:t>
            </w:r>
            <w:r>
              <w:rPr>
                <w:noProof/>
                <w:lang w:eastAsia="en-GB"/>
              </w:rPr>
              <w:tab/>
            </w:r>
            <w:r w:rsidRPr="00914D1A">
              <w:rPr>
                <w:rStyle w:val="Collegamentoipertestuale"/>
                <w:noProof/>
              </w:rPr>
              <w:t>Resources</w:t>
            </w:r>
            <w:r>
              <w:rPr>
                <w:noProof/>
                <w:webHidden/>
              </w:rPr>
              <w:tab/>
            </w:r>
            <w:r>
              <w:rPr>
                <w:noProof/>
                <w:webHidden/>
              </w:rPr>
              <w:fldChar w:fldCharType="begin"/>
            </w:r>
            <w:r>
              <w:rPr>
                <w:noProof/>
                <w:webHidden/>
              </w:rPr>
              <w:instrText xml:space="preserve"> PAGEREF _Toc32778135 \h </w:instrText>
            </w:r>
            <w:r>
              <w:rPr>
                <w:noProof/>
                <w:webHidden/>
              </w:rPr>
            </w:r>
            <w:r>
              <w:rPr>
                <w:noProof/>
                <w:webHidden/>
              </w:rPr>
              <w:fldChar w:fldCharType="separate"/>
            </w:r>
            <w:r>
              <w:rPr>
                <w:noProof/>
                <w:webHidden/>
              </w:rPr>
              <w:t>7</w:t>
            </w:r>
            <w:r>
              <w:rPr>
                <w:noProof/>
                <w:webHidden/>
              </w:rPr>
              <w:fldChar w:fldCharType="end"/>
            </w:r>
          </w:hyperlink>
        </w:p>
        <w:p w14:paraId="3A57C007" w14:textId="4679BE07" w:rsidR="008B62F7" w:rsidRDefault="008B62F7">
          <w:pPr>
            <w:pStyle w:val="Sommario1"/>
            <w:tabs>
              <w:tab w:val="left" w:pos="660"/>
              <w:tab w:val="right" w:leader="dot" w:pos="9628"/>
            </w:tabs>
            <w:rPr>
              <w:noProof/>
              <w:lang w:eastAsia="en-GB"/>
            </w:rPr>
          </w:pPr>
          <w:hyperlink w:anchor="_Toc32778136" w:history="1">
            <w:r w:rsidRPr="00914D1A">
              <w:rPr>
                <w:rStyle w:val="Collegamentoipertestuale"/>
                <w:noProof/>
              </w:rPr>
              <w:t>11</w:t>
            </w:r>
            <w:r>
              <w:rPr>
                <w:noProof/>
                <w:lang w:eastAsia="en-GB"/>
              </w:rPr>
              <w:tab/>
            </w:r>
            <w:r w:rsidRPr="00914D1A">
              <w:rPr>
                <w:rStyle w:val="Collegamentoipertestuale"/>
                <w:noProof/>
              </w:rPr>
              <w:t>User Interface</w:t>
            </w:r>
            <w:r>
              <w:rPr>
                <w:noProof/>
                <w:webHidden/>
              </w:rPr>
              <w:tab/>
            </w:r>
            <w:r>
              <w:rPr>
                <w:noProof/>
                <w:webHidden/>
              </w:rPr>
              <w:fldChar w:fldCharType="begin"/>
            </w:r>
            <w:r>
              <w:rPr>
                <w:noProof/>
                <w:webHidden/>
              </w:rPr>
              <w:instrText xml:space="preserve"> PAGEREF _Toc32778136 \h </w:instrText>
            </w:r>
            <w:r>
              <w:rPr>
                <w:noProof/>
                <w:webHidden/>
              </w:rPr>
            </w:r>
            <w:r>
              <w:rPr>
                <w:noProof/>
                <w:webHidden/>
              </w:rPr>
              <w:fldChar w:fldCharType="separate"/>
            </w:r>
            <w:r>
              <w:rPr>
                <w:noProof/>
                <w:webHidden/>
              </w:rPr>
              <w:t>8</w:t>
            </w:r>
            <w:r>
              <w:rPr>
                <w:noProof/>
                <w:webHidden/>
              </w:rPr>
              <w:fldChar w:fldCharType="end"/>
            </w:r>
          </w:hyperlink>
        </w:p>
        <w:p w14:paraId="55DC9CE8" w14:textId="536EA93A" w:rsidR="00102E53" w:rsidRDefault="00102E53">
          <w:r>
            <w:rPr>
              <w:b/>
              <w:bCs/>
              <w:lang w:val="it-IT"/>
            </w:rPr>
            <w:fldChar w:fldCharType="end"/>
          </w:r>
        </w:p>
      </w:sdtContent>
    </w:sdt>
    <w:p w14:paraId="0B7C446E" w14:textId="0C25EC81" w:rsidR="00102E53" w:rsidRDefault="00102E53">
      <w:r>
        <w:br w:type="page"/>
      </w:r>
    </w:p>
    <w:p w14:paraId="3959E2C3" w14:textId="77777777" w:rsidR="00102E53" w:rsidRDefault="00102E53" w:rsidP="00992A54">
      <w:pPr>
        <w:pStyle w:val="Titolo1"/>
      </w:pPr>
      <w:bookmarkStart w:id="1" w:name="_Toc32778114"/>
      <w:r>
        <w:lastRenderedPageBreak/>
        <w:t>Introduction</w:t>
      </w:r>
      <w:bookmarkEnd w:id="1"/>
    </w:p>
    <w:p w14:paraId="485D3286" w14:textId="77777777" w:rsidR="00102E53" w:rsidRDefault="00102E53" w:rsidP="007C7D3D">
      <w:pPr>
        <w:pStyle w:val="Titolo2"/>
      </w:pPr>
      <w:bookmarkStart w:id="2" w:name="_Toc32778115"/>
      <w:r>
        <w:t>Purpose</w:t>
      </w:r>
      <w:bookmarkEnd w:id="2"/>
    </w:p>
    <w:p w14:paraId="3A6816CC" w14:textId="3232E37E" w:rsidR="00BC68D7" w:rsidRDefault="00BC68D7" w:rsidP="00BC68D7">
      <w:r>
        <w:t>The purpose of the MrPenn system is to allow its users to store their money transactions, then they will have access to their personal balance and some personal statistics or graphs based on this data. All the data is personal and confidential, thus is not shared between users.</w:t>
      </w:r>
    </w:p>
    <w:p w14:paraId="463F5AF6" w14:textId="77777777" w:rsidR="007C7D3D" w:rsidRDefault="007C7D3D" w:rsidP="007C7D3D">
      <w:pPr>
        <w:pStyle w:val="Titolo2"/>
      </w:pPr>
      <w:bookmarkStart w:id="3" w:name="_Toc32778116"/>
      <w:r>
        <w:t>Overview</w:t>
      </w:r>
      <w:bookmarkEnd w:id="3"/>
    </w:p>
    <w:p w14:paraId="07917AD1" w14:textId="77777777" w:rsidR="00102E53" w:rsidRDefault="00102E53" w:rsidP="007C7D3D">
      <w:pPr>
        <w:pStyle w:val="Titolo3"/>
      </w:pPr>
      <w:bookmarkStart w:id="4" w:name="_Toc32778117"/>
      <w:r>
        <w:t>Goals</w:t>
      </w:r>
      <w:bookmarkEnd w:id="4"/>
    </w:p>
    <w:p w14:paraId="73216988" w14:textId="77777777" w:rsidR="00BC68D7" w:rsidRDefault="00BC68D7" w:rsidP="00BC68D7">
      <w:pPr>
        <w:pStyle w:val="Paragrafoelenco"/>
        <w:numPr>
          <w:ilvl w:val="0"/>
          <w:numId w:val="11"/>
        </w:numPr>
      </w:pPr>
      <w:r>
        <w:t>G1: The system allows users to privately store their transactions.</w:t>
      </w:r>
    </w:p>
    <w:p w14:paraId="63DA7CCB" w14:textId="77777777" w:rsidR="00BC68D7" w:rsidRDefault="00BC68D7" w:rsidP="00BC68D7">
      <w:pPr>
        <w:pStyle w:val="Paragrafoelenco"/>
        <w:numPr>
          <w:ilvl w:val="0"/>
          <w:numId w:val="11"/>
        </w:numPr>
      </w:pPr>
      <w:r>
        <w:t>G2: Each user can see, update and delete each of his transactions.</w:t>
      </w:r>
    </w:p>
    <w:p w14:paraId="4FF25149" w14:textId="77777777" w:rsidR="00BC68D7" w:rsidRDefault="00BC68D7" w:rsidP="00BC68D7">
      <w:pPr>
        <w:pStyle w:val="Paragrafoelenco"/>
        <w:numPr>
          <w:ilvl w:val="0"/>
          <w:numId w:val="11"/>
        </w:numPr>
      </w:pPr>
      <w:r>
        <w:t>G3: The user can request statistics based on his transactions.</w:t>
      </w:r>
    </w:p>
    <w:p w14:paraId="1E2539AF" w14:textId="77777777" w:rsidR="00BC68D7" w:rsidRDefault="00BC68D7" w:rsidP="00BC68D7">
      <w:pPr>
        <w:pStyle w:val="Paragrafoelenco"/>
        <w:numPr>
          <w:ilvl w:val="1"/>
          <w:numId w:val="11"/>
        </w:numPr>
      </w:pPr>
      <w:r>
        <w:t>Transaction that have not been returned.</w:t>
      </w:r>
    </w:p>
    <w:p w14:paraId="1522B216" w14:textId="77777777" w:rsidR="00BC68D7" w:rsidRDefault="00BC68D7" w:rsidP="00BC68D7">
      <w:pPr>
        <w:pStyle w:val="Paragrafoelenco"/>
        <w:numPr>
          <w:ilvl w:val="1"/>
          <w:numId w:val="11"/>
        </w:numPr>
      </w:pPr>
      <w:r>
        <w:t>Total balances for each entity.</w:t>
      </w:r>
    </w:p>
    <w:p w14:paraId="6F16C2B7" w14:textId="77777777" w:rsidR="00BC68D7" w:rsidRPr="00BC68D7" w:rsidRDefault="00BC68D7" w:rsidP="00BC68D7">
      <w:pPr>
        <w:pStyle w:val="Paragrafoelenco"/>
        <w:numPr>
          <w:ilvl w:val="1"/>
          <w:numId w:val="11"/>
        </w:numPr>
      </w:pPr>
      <w:r>
        <w:t>Partial monthly balances for each entity and category.</w:t>
      </w:r>
    </w:p>
    <w:p w14:paraId="5738E6AF" w14:textId="77777777" w:rsidR="00102E53" w:rsidRDefault="00102E53" w:rsidP="007C7D3D">
      <w:pPr>
        <w:pStyle w:val="Titolo3"/>
      </w:pPr>
      <w:bookmarkStart w:id="5" w:name="_Toc32778118"/>
      <w:r>
        <w:t>Requirements</w:t>
      </w:r>
      <w:bookmarkEnd w:id="5"/>
    </w:p>
    <w:p w14:paraId="3CF69952" w14:textId="77777777" w:rsidR="00BC68D7" w:rsidRDefault="00BC68D7" w:rsidP="00BC68D7">
      <w:pPr>
        <w:pStyle w:val="Paragrafoelenco"/>
        <w:numPr>
          <w:ilvl w:val="0"/>
          <w:numId w:val="12"/>
        </w:numPr>
      </w:pPr>
      <w:r>
        <w:t>R1: The user is prompted to login if necessary</w:t>
      </w:r>
    </w:p>
    <w:p w14:paraId="5B64BF25" w14:textId="77777777" w:rsidR="00BC68D7" w:rsidRDefault="00BC68D7" w:rsidP="00BC68D7">
      <w:pPr>
        <w:pStyle w:val="Paragrafoelenco"/>
        <w:numPr>
          <w:ilvl w:val="0"/>
          <w:numId w:val="12"/>
        </w:numPr>
      </w:pPr>
      <w:r>
        <w:t>R2: The user can sign up to the system</w:t>
      </w:r>
    </w:p>
    <w:p w14:paraId="4305DEE9" w14:textId="77777777" w:rsidR="00BC68D7" w:rsidRDefault="00BC68D7" w:rsidP="00BC68D7">
      <w:pPr>
        <w:pStyle w:val="Paragrafoelenco"/>
        <w:numPr>
          <w:ilvl w:val="0"/>
          <w:numId w:val="12"/>
        </w:numPr>
      </w:pPr>
      <w:r>
        <w:t>R3: The user can add a new transaction with:</w:t>
      </w:r>
    </w:p>
    <w:p w14:paraId="53455CC5" w14:textId="77777777" w:rsidR="00BC68D7" w:rsidRDefault="00BC68D7" w:rsidP="00BC68D7">
      <w:pPr>
        <w:pStyle w:val="Paragrafoelenco"/>
        <w:numPr>
          <w:ilvl w:val="1"/>
          <w:numId w:val="12"/>
        </w:numPr>
      </w:pPr>
      <w:r>
        <w:t>Id</w:t>
      </w:r>
    </w:p>
    <w:p w14:paraId="2704E063" w14:textId="77777777" w:rsidR="00BC68D7" w:rsidRDefault="00BC68D7" w:rsidP="00BC68D7">
      <w:pPr>
        <w:pStyle w:val="Paragrafoelenco"/>
        <w:numPr>
          <w:ilvl w:val="1"/>
          <w:numId w:val="12"/>
        </w:numPr>
      </w:pPr>
      <w:r>
        <w:t>Positive amount</w:t>
      </w:r>
    </w:p>
    <w:p w14:paraId="0121023F" w14:textId="77777777" w:rsidR="00BC68D7" w:rsidRDefault="00BC68D7" w:rsidP="00BC68D7">
      <w:pPr>
        <w:pStyle w:val="Paragrafoelenco"/>
        <w:numPr>
          <w:ilvl w:val="1"/>
          <w:numId w:val="12"/>
        </w:numPr>
      </w:pPr>
      <w:r>
        <w:t>Origin and destination entities</w:t>
      </w:r>
    </w:p>
    <w:p w14:paraId="6A5FDAEA" w14:textId="77777777" w:rsidR="00BC68D7" w:rsidRDefault="00BC68D7" w:rsidP="00BC68D7">
      <w:pPr>
        <w:pStyle w:val="Paragrafoelenco"/>
        <w:numPr>
          <w:ilvl w:val="1"/>
          <w:numId w:val="12"/>
        </w:numPr>
      </w:pPr>
      <w:r>
        <w:t>Date</w:t>
      </w:r>
    </w:p>
    <w:p w14:paraId="7A5E2D67" w14:textId="77777777" w:rsidR="00BC68D7" w:rsidRDefault="00BC68D7" w:rsidP="00BC68D7">
      <w:pPr>
        <w:pStyle w:val="Paragrafoelenco"/>
        <w:numPr>
          <w:ilvl w:val="1"/>
          <w:numId w:val="12"/>
        </w:numPr>
      </w:pPr>
      <w:r>
        <w:t>Optionally one or more categories</w:t>
      </w:r>
    </w:p>
    <w:p w14:paraId="0A00D164" w14:textId="77777777" w:rsidR="00BC68D7" w:rsidRDefault="00BC68D7" w:rsidP="00BC68D7">
      <w:pPr>
        <w:pStyle w:val="Paragrafoelenco"/>
        <w:numPr>
          <w:ilvl w:val="1"/>
          <w:numId w:val="12"/>
        </w:numPr>
      </w:pPr>
      <w:r>
        <w:t>Optional notes</w:t>
      </w:r>
    </w:p>
    <w:p w14:paraId="5C6D9E4D" w14:textId="77777777" w:rsidR="00BC68D7" w:rsidRDefault="00BC68D7" w:rsidP="00BC68D7">
      <w:pPr>
        <w:pStyle w:val="Paragrafoelenco"/>
        <w:numPr>
          <w:ilvl w:val="1"/>
          <w:numId w:val="12"/>
        </w:numPr>
      </w:pPr>
      <w:r>
        <w:t>Whether must be returned</w:t>
      </w:r>
    </w:p>
    <w:p w14:paraId="745ED9EB" w14:textId="77777777" w:rsidR="00BC68D7" w:rsidRDefault="00BC68D7" w:rsidP="00BC68D7">
      <w:pPr>
        <w:pStyle w:val="Paragrafoelenco"/>
        <w:numPr>
          <w:ilvl w:val="1"/>
          <w:numId w:val="12"/>
        </w:numPr>
      </w:pPr>
      <w:r>
        <w:t>Optional returning id</w:t>
      </w:r>
    </w:p>
    <w:p w14:paraId="75DB066D" w14:textId="77777777" w:rsidR="00BC68D7" w:rsidRDefault="00BC68D7" w:rsidP="00BC68D7">
      <w:pPr>
        <w:pStyle w:val="Paragrafoelenco"/>
        <w:numPr>
          <w:ilvl w:val="0"/>
          <w:numId w:val="12"/>
        </w:numPr>
      </w:pPr>
      <w:r>
        <w:t>R4: The backend check that the new transaction is correct and stores it</w:t>
      </w:r>
    </w:p>
    <w:p w14:paraId="6E927FC0" w14:textId="77777777" w:rsidR="00BC68D7" w:rsidRDefault="00BC68D7" w:rsidP="00BC68D7">
      <w:pPr>
        <w:pStyle w:val="Paragrafoelenco"/>
        <w:numPr>
          <w:ilvl w:val="0"/>
          <w:numId w:val="12"/>
        </w:numPr>
      </w:pPr>
      <w:r>
        <w:t>R5: For each transaction, the value is subtracted to the source entity</w:t>
      </w:r>
    </w:p>
    <w:p w14:paraId="053BE835" w14:textId="77777777" w:rsidR="00BC68D7" w:rsidRDefault="00BC68D7" w:rsidP="00BC68D7">
      <w:pPr>
        <w:pStyle w:val="Paragrafoelenco"/>
        <w:numPr>
          <w:ilvl w:val="0"/>
          <w:numId w:val="12"/>
        </w:numPr>
      </w:pPr>
      <w:r>
        <w:t>R6: For each transaction, the value is added to the destination entity</w:t>
      </w:r>
    </w:p>
    <w:p w14:paraId="6647EBAE" w14:textId="77777777" w:rsidR="00BC68D7" w:rsidRDefault="00BC68D7" w:rsidP="00BC68D7">
      <w:pPr>
        <w:pStyle w:val="Paragrafoelenco"/>
        <w:numPr>
          <w:ilvl w:val="0"/>
          <w:numId w:val="12"/>
        </w:numPr>
      </w:pPr>
      <w:r>
        <w:t>R7: For each transaction, the value is added to its categories</w:t>
      </w:r>
    </w:p>
    <w:p w14:paraId="7029556A" w14:textId="77777777" w:rsidR="00BC68D7" w:rsidRDefault="00BC68D7" w:rsidP="00BC68D7">
      <w:pPr>
        <w:pStyle w:val="Paragrafoelenco"/>
        <w:numPr>
          <w:ilvl w:val="0"/>
          <w:numId w:val="12"/>
        </w:numPr>
      </w:pPr>
      <w:r>
        <w:t>R8: The data is only accessible by the user that created it</w:t>
      </w:r>
    </w:p>
    <w:p w14:paraId="7CBEB03A" w14:textId="77777777" w:rsidR="00BC68D7" w:rsidRDefault="00BC68D7" w:rsidP="00BC68D7">
      <w:pPr>
        <w:pStyle w:val="Paragrafoelenco"/>
        <w:numPr>
          <w:ilvl w:val="0"/>
          <w:numId w:val="12"/>
        </w:numPr>
      </w:pPr>
      <w:r>
        <w:t>R9: The user can see, update and delete each of his transactions</w:t>
      </w:r>
    </w:p>
    <w:p w14:paraId="3A7B907D" w14:textId="77777777" w:rsidR="00BC68D7" w:rsidRDefault="00BC68D7" w:rsidP="00BC68D7">
      <w:pPr>
        <w:pStyle w:val="Paragrafoelenco"/>
        <w:numPr>
          <w:ilvl w:val="0"/>
          <w:numId w:val="12"/>
        </w:numPr>
      </w:pPr>
      <w:r>
        <w:t>R10: The user can specify preferred entities</w:t>
      </w:r>
    </w:p>
    <w:p w14:paraId="3162E926" w14:textId="77777777" w:rsidR="00BC68D7" w:rsidRDefault="00BC68D7" w:rsidP="00BC68D7">
      <w:pPr>
        <w:pStyle w:val="Paragrafoelenco"/>
        <w:numPr>
          <w:ilvl w:val="0"/>
          <w:numId w:val="12"/>
        </w:numPr>
      </w:pPr>
      <w:r>
        <w:t>R11: The user can specify preferred categories</w:t>
      </w:r>
    </w:p>
    <w:p w14:paraId="3A971333" w14:textId="77777777" w:rsidR="00BC68D7" w:rsidRDefault="00BC68D7" w:rsidP="00BC68D7">
      <w:pPr>
        <w:pStyle w:val="Paragrafoelenco"/>
        <w:numPr>
          <w:ilvl w:val="0"/>
          <w:numId w:val="12"/>
        </w:numPr>
      </w:pPr>
      <w:r>
        <w:t>R12: The user can add some of the preferred entities to a “total”, that is their sum</w:t>
      </w:r>
    </w:p>
    <w:p w14:paraId="50C84E70" w14:textId="77777777" w:rsidR="00BC68D7" w:rsidRDefault="00BC68D7" w:rsidP="00BC68D7">
      <w:pPr>
        <w:pStyle w:val="Paragrafoelenco"/>
        <w:numPr>
          <w:ilvl w:val="0"/>
          <w:numId w:val="12"/>
        </w:numPr>
      </w:pPr>
      <w:r>
        <w:t>R13: The “total” is shown with other entities in the statistics, but cannot exist in transactions</w:t>
      </w:r>
    </w:p>
    <w:p w14:paraId="2F760065" w14:textId="77777777" w:rsidR="00BC68D7" w:rsidRDefault="00BC68D7" w:rsidP="00BC68D7">
      <w:pPr>
        <w:pStyle w:val="Paragrafoelenco"/>
        <w:numPr>
          <w:ilvl w:val="0"/>
          <w:numId w:val="12"/>
        </w:numPr>
      </w:pPr>
      <w:r>
        <w:t>R14: When an entity is set as preferred, the user is asked for its initial balance</w:t>
      </w:r>
    </w:p>
    <w:p w14:paraId="5CF9F722" w14:textId="77777777" w:rsidR="00BC68D7" w:rsidRDefault="00BC68D7" w:rsidP="00BC68D7">
      <w:pPr>
        <w:pStyle w:val="Paragrafoelenco"/>
        <w:numPr>
          <w:ilvl w:val="0"/>
          <w:numId w:val="12"/>
        </w:numPr>
      </w:pPr>
      <w:r>
        <w:t>R15: Each category allows to specify if its value is positive or negative</w:t>
      </w:r>
    </w:p>
    <w:p w14:paraId="7C8AC863" w14:textId="77777777" w:rsidR="00BC68D7" w:rsidRDefault="00BC68D7" w:rsidP="00BC68D7">
      <w:pPr>
        <w:pStyle w:val="Paragrafoelenco"/>
        <w:numPr>
          <w:ilvl w:val="0"/>
          <w:numId w:val="12"/>
        </w:numPr>
      </w:pPr>
      <w:r>
        <w:t>R16: The user can request the monthly partial balances for each entity</w:t>
      </w:r>
    </w:p>
    <w:p w14:paraId="73367386" w14:textId="77777777" w:rsidR="00BC68D7" w:rsidRDefault="00BC68D7" w:rsidP="00BC68D7">
      <w:pPr>
        <w:pStyle w:val="Paragrafoelenco"/>
        <w:numPr>
          <w:ilvl w:val="0"/>
          <w:numId w:val="12"/>
        </w:numPr>
      </w:pPr>
      <w:r>
        <w:t>R17: The user can request the monthly partial balances for each category</w:t>
      </w:r>
    </w:p>
    <w:p w14:paraId="0AFADBBC" w14:textId="77777777" w:rsidR="00BC68D7" w:rsidRDefault="00BC68D7" w:rsidP="00BC68D7">
      <w:pPr>
        <w:pStyle w:val="Paragrafoelenco"/>
        <w:numPr>
          <w:ilvl w:val="0"/>
          <w:numId w:val="12"/>
        </w:numPr>
      </w:pPr>
      <w:r>
        <w:t>R18: The user can request the up-to-this-month balances for each entity</w:t>
      </w:r>
    </w:p>
    <w:p w14:paraId="54CC7F1B" w14:textId="77777777" w:rsidR="00BC68D7" w:rsidRDefault="00BC68D7" w:rsidP="00BC68D7">
      <w:pPr>
        <w:pStyle w:val="Paragrafoelenco"/>
        <w:numPr>
          <w:ilvl w:val="0"/>
          <w:numId w:val="12"/>
        </w:numPr>
      </w:pPr>
      <w:r>
        <w:t>R19: The user can request the up-to-this-month balances for each category</w:t>
      </w:r>
    </w:p>
    <w:p w14:paraId="44351769" w14:textId="77777777" w:rsidR="00BC68D7" w:rsidRDefault="00BC68D7" w:rsidP="00BC68D7">
      <w:pPr>
        <w:pStyle w:val="Paragrafoelenco"/>
        <w:numPr>
          <w:ilvl w:val="0"/>
          <w:numId w:val="12"/>
        </w:numPr>
      </w:pPr>
      <w:r>
        <w:t>R20: The user can request the total balances for each entity</w:t>
      </w:r>
    </w:p>
    <w:p w14:paraId="43CFE080" w14:textId="77777777" w:rsidR="00BC68D7" w:rsidRDefault="00BC68D7" w:rsidP="00BC68D7">
      <w:pPr>
        <w:pStyle w:val="Paragrafoelenco"/>
        <w:numPr>
          <w:ilvl w:val="0"/>
          <w:numId w:val="12"/>
        </w:numPr>
      </w:pPr>
      <w:r>
        <w:t>R21: The user can see some statistics:</w:t>
      </w:r>
    </w:p>
    <w:p w14:paraId="18E461AC" w14:textId="77777777" w:rsidR="00BC68D7" w:rsidRDefault="00BC68D7" w:rsidP="00BC68D7">
      <w:pPr>
        <w:pStyle w:val="Paragrafoelenco"/>
        <w:numPr>
          <w:ilvl w:val="1"/>
          <w:numId w:val="12"/>
        </w:numPr>
      </w:pPr>
      <w:r>
        <w:t>Transaction that have not been returned</w:t>
      </w:r>
    </w:p>
    <w:p w14:paraId="0C83CECA" w14:textId="77777777" w:rsidR="00BC68D7" w:rsidRDefault="00BC68D7" w:rsidP="00BC68D7">
      <w:pPr>
        <w:pStyle w:val="Paragrafoelenco"/>
        <w:numPr>
          <w:ilvl w:val="1"/>
          <w:numId w:val="12"/>
        </w:numPr>
      </w:pPr>
      <w:r>
        <w:lastRenderedPageBreak/>
        <w:t>Graph with preferred entities balances by month</w:t>
      </w:r>
    </w:p>
    <w:p w14:paraId="37A0E3EA" w14:textId="77777777" w:rsidR="00BC68D7" w:rsidRDefault="00BC68D7" w:rsidP="00BC68D7">
      <w:pPr>
        <w:pStyle w:val="Paragrafoelenco"/>
        <w:numPr>
          <w:ilvl w:val="1"/>
          <w:numId w:val="12"/>
        </w:numPr>
      </w:pPr>
      <w:r>
        <w:t>Partial monthly balances for the current and previous month, for preferred entities</w:t>
      </w:r>
    </w:p>
    <w:p w14:paraId="32545B41" w14:textId="77777777" w:rsidR="00BC68D7" w:rsidRDefault="00BC68D7" w:rsidP="00BC68D7">
      <w:pPr>
        <w:pStyle w:val="Paragrafoelenco"/>
        <w:numPr>
          <w:ilvl w:val="1"/>
          <w:numId w:val="12"/>
        </w:numPr>
      </w:pPr>
      <w:r>
        <w:t>Partial monthly balances for the current and previous month, for preferred categories</w:t>
      </w:r>
    </w:p>
    <w:p w14:paraId="693D9EE2" w14:textId="77777777" w:rsidR="00BC68D7" w:rsidRDefault="00BC68D7" w:rsidP="00BC68D7">
      <w:pPr>
        <w:pStyle w:val="Paragrafoelenco"/>
        <w:numPr>
          <w:ilvl w:val="1"/>
          <w:numId w:val="12"/>
        </w:numPr>
      </w:pPr>
      <w:r>
        <w:t>Total balance for the preferred entities</w:t>
      </w:r>
    </w:p>
    <w:p w14:paraId="7C052EDF" w14:textId="77777777" w:rsidR="00BC68D7" w:rsidRPr="00BC68D7" w:rsidRDefault="00BC68D7" w:rsidP="00BC68D7">
      <w:pPr>
        <w:pStyle w:val="Paragrafoelenco"/>
        <w:numPr>
          <w:ilvl w:val="1"/>
          <w:numId w:val="12"/>
        </w:numPr>
      </w:pPr>
      <w:r>
        <w:t>Graph with the monthly spending for each category</w:t>
      </w:r>
    </w:p>
    <w:p w14:paraId="6DE41AFE" w14:textId="77777777" w:rsidR="00102E53" w:rsidRDefault="00102E53" w:rsidP="007C7D3D">
      <w:pPr>
        <w:pStyle w:val="Titolo3"/>
      </w:pPr>
      <w:bookmarkStart w:id="6" w:name="_Toc32778119"/>
      <w:r>
        <w:t>Assumptions</w:t>
      </w:r>
      <w:bookmarkEnd w:id="6"/>
    </w:p>
    <w:p w14:paraId="62EC7762" w14:textId="77777777" w:rsidR="00BC68D7" w:rsidRDefault="00BC68D7" w:rsidP="00BC68D7">
      <w:pPr>
        <w:pStyle w:val="Paragrafoelenco"/>
        <w:numPr>
          <w:ilvl w:val="0"/>
          <w:numId w:val="13"/>
        </w:numPr>
      </w:pPr>
      <w:r>
        <w:t>D1: The system relies on the abstraction it is built on for the security of the connection.</w:t>
      </w:r>
    </w:p>
    <w:p w14:paraId="24ACE736" w14:textId="77777777" w:rsidR="00BC68D7" w:rsidRDefault="00BC68D7" w:rsidP="00BC68D7">
      <w:pPr>
        <w:pStyle w:val="Paragrafoelenco"/>
        <w:numPr>
          <w:ilvl w:val="0"/>
          <w:numId w:val="13"/>
        </w:numPr>
      </w:pPr>
      <w:r>
        <w:t>D2: The user has a device and the MrPenn app.</w:t>
      </w:r>
    </w:p>
    <w:p w14:paraId="182EB8B8" w14:textId="77777777" w:rsidR="00BC68D7" w:rsidRDefault="00BC68D7" w:rsidP="00BC68D7">
      <w:pPr>
        <w:pStyle w:val="Paragrafoelenco"/>
        <w:numPr>
          <w:ilvl w:val="0"/>
          <w:numId w:val="13"/>
        </w:numPr>
      </w:pPr>
      <w:r>
        <w:t>D3: The user is connected to the internet most of the time.</w:t>
      </w:r>
    </w:p>
    <w:p w14:paraId="537123DD" w14:textId="77777777" w:rsidR="00BC68D7" w:rsidRPr="00BC68D7" w:rsidRDefault="00BC68D7" w:rsidP="00BC68D7">
      <w:pPr>
        <w:pStyle w:val="Paragrafoelenco"/>
        <w:numPr>
          <w:ilvl w:val="0"/>
          <w:numId w:val="13"/>
        </w:numPr>
      </w:pPr>
      <w:r>
        <w:t>D4: The external services behave correctly.</w:t>
      </w:r>
    </w:p>
    <w:p w14:paraId="3679B7E4" w14:textId="77777777" w:rsidR="00102E53" w:rsidRDefault="00102E53" w:rsidP="007C7D3D">
      <w:pPr>
        <w:pStyle w:val="Titolo3"/>
      </w:pPr>
      <w:bookmarkStart w:id="7" w:name="_Toc32778120"/>
      <w:r>
        <w:t>Other relevant data from RSD</w:t>
      </w:r>
      <w:bookmarkEnd w:id="7"/>
    </w:p>
    <w:p w14:paraId="7690812A" w14:textId="77777777" w:rsidR="003A22FD" w:rsidRDefault="003A22FD" w:rsidP="003A22FD">
      <w:pPr>
        <w:pStyle w:val="Paragrafoelenco"/>
        <w:numPr>
          <w:ilvl w:val="0"/>
          <w:numId w:val="16"/>
        </w:numPr>
      </w:pPr>
      <w:r>
        <w:t>U1: User sign up.</w:t>
      </w:r>
    </w:p>
    <w:p w14:paraId="20B81235" w14:textId="77777777" w:rsidR="003A22FD" w:rsidRDefault="003A22FD" w:rsidP="003A22FD">
      <w:pPr>
        <w:pStyle w:val="Paragrafoelenco"/>
        <w:numPr>
          <w:ilvl w:val="0"/>
          <w:numId w:val="16"/>
        </w:numPr>
      </w:pPr>
      <w:r>
        <w:t>U2: User login.</w:t>
      </w:r>
    </w:p>
    <w:p w14:paraId="509F4F19" w14:textId="77777777" w:rsidR="003A22FD" w:rsidRDefault="003A22FD" w:rsidP="003A22FD">
      <w:pPr>
        <w:pStyle w:val="Paragrafoelenco"/>
        <w:numPr>
          <w:ilvl w:val="0"/>
          <w:numId w:val="16"/>
        </w:numPr>
      </w:pPr>
      <w:r>
        <w:t>U2: New transaction.</w:t>
      </w:r>
    </w:p>
    <w:p w14:paraId="0AAA55BE" w14:textId="77777777" w:rsidR="003A22FD" w:rsidRDefault="003A22FD" w:rsidP="003A22FD">
      <w:pPr>
        <w:pStyle w:val="Paragrafoelenco"/>
        <w:numPr>
          <w:ilvl w:val="0"/>
          <w:numId w:val="16"/>
        </w:numPr>
      </w:pPr>
      <w:r>
        <w:t>U3: Request transactions.</w:t>
      </w:r>
    </w:p>
    <w:p w14:paraId="43A7FD77" w14:textId="77777777" w:rsidR="003A22FD" w:rsidRDefault="003A22FD" w:rsidP="003A22FD">
      <w:pPr>
        <w:pStyle w:val="Paragrafoelenco"/>
        <w:numPr>
          <w:ilvl w:val="0"/>
          <w:numId w:val="16"/>
        </w:numPr>
      </w:pPr>
      <w:r>
        <w:t>U4: Request statistic data.</w:t>
      </w:r>
    </w:p>
    <w:p w14:paraId="1EB394DA" w14:textId="77777777" w:rsidR="003A22FD" w:rsidRDefault="003A22FD" w:rsidP="003A22FD">
      <w:pPr>
        <w:pStyle w:val="Paragrafoelenco"/>
        <w:numPr>
          <w:ilvl w:val="0"/>
          <w:numId w:val="17"/>
        </w:numPr>
      </w:pPr>
      <w:r>
        <w:t>UI1: The UI adheres for the most part to the Material guidelines, especially for usability.</w:t>
      </w:r>
    </w:p>
    <w:p w14:paraId="6A6221C5" w14:textId="77777777" w:rsidR="003A22FD" w:rsidRDefault="003A22FD" w:rsidP="003A22FD">
      <w:pPr>
        <w:pStyle w:val="Paragrafoelenco"/>
        <w:numPr>
          <w:ilvl w:val="0"/>
          <w:numId w:val="12"/>
        </w:numPr>
      </w:pPr>
      <w:r>
        <w:t>UI2: A transaction that must be returned allows to open a precompiled form to insert the returning transaction.</w:t>
      </w:r>
    </w:p>
    <w:p w14:paraId="51B673B5" w14:textId="77777777" w:rsidR="003A22FD" w:rsidRDefault="003A22FD" w:rsidP="003A22FD">
      <w:pPr>
        <w:pStyle w:val="Paragrafoelenco"/>
        <w:numPr>
          <w:ilvl w:val="0"/>
          <w:numId w:val="12"/>
        </w:numPr>
      </w:pPr>
      <w:r>
        <w:t>UI3: When adding a transaction, the user can specify which transaction is returning.</w:t>
      </w:r>
    </w:p>
    <w:p w14:paraId="5F81CB3B" w14:textId="77777777" w:rsidR="003A22FD" w:rsidRDefault="003A22FD" w:rsidP="003A22FD">
      <w:pPr>
        <w:pStyle w:val="Paragrafoelenco"/>
        <w:numPr>
          <w:ilvl w:val="0"/>
          <w:numId w:val="12"/>
        </w:numPr>
      </w:pPr>
      <w:r>
        <w:t>O1: The data must be portable.</w:t>
      </w:r>
    </w:p>
    <w:p w14:paraId="115E8688" w14:textId="77777777" w:rsidR="003A22FD" w:rsidRPr="00B46A7D" w:rsidRDefault="003A22FD" w:rsidP="003A22FD">
      <w:pPr>
        <w:pStyle w:val="Paragrafoelenco"/>
        <w:numPr>
          <w:ilvl w:val="0"/>
          <w:numId w:val="12"/>
        </w:numPr>
      </w:pPr>
      <w:r>
        <w:t>O2: The back end is always backward-compatible (from the viewpoint of the front end).</w:t>
      </w:r>
    </w:p>
    <w:p w14:paraId="725BB8B0" w14:textId="77777777" w:rsidR="003A22FD" w:rsidRPr="003A22FD" w:rsidRDefault="003A22FD" w:rsidP="003A22FD">
      <w:pPr>
        <w:pStyle w:val="Paragrafoelenco"/>
        <w:numPr>
          <w:ilvl w:val="0"/>
          <w:numId w:val="12"/>
        </w:numPr>
      </w:pPr>
      <w:r>
        <w:t>O3: The system will adhere to the principal GDPR guidelines.</w:t>
      </w:r>
    </w:p>
    <w:p w14:paraId="43C93B5D" w14:textId="77777777" w:rsidR="007C7D3D" w:rsidRDefault="007C7D3D" w:rsidP="007C7D3D">
      <w:pPr>
        <w:pStyle w:val="Titolo2"/>
      </w:pPr>
      <w:bookmarkStart w:id="8" w:name="_Toc32778121"/>
      <w:r>
        <w:t>Definitions</w:t>
      </w:r>
      <w:bookmarkEnd w:id="8"/>
    </w:p>
    <w:p w14:paraId="19F72957" w14:textId="77777777" w:rsidR="00BC68D7" w:rsidRDefault="00BC68D7" w:rsidP="00BC68D7">
      <w:pPr>
        <w:pStyle w:val="Paragrafoelenco"/>
        <w:numPr>
          <w:ilvl w:val="0"/>
          <w:numId w:val="14"/>
        </w:numPr>
      </w:pPr>
      <w:r>
        <w:t>System: the software to be.</w:t>
      </w:r>
    </w:p>
    <w:p w14:paraId="39F9BE2E" w14:textId="77777777" w:rsidR="00BC68D7" w:rsidRDefault="00BC68D7" w:rsidP="00BC68D7">
      <w:pPr>
        <w:pStyle w:val="Paragrafoelenco"/>
        <w:numPr>
          <w:ilvl w:val="0"/>
          <w:numId w:val="14"/>
        </w:numPr>
      </w:pPr>
      <w:r>
        <w:t>User: an individual that uses the app.</w:t>
      </w:r>
    </w:p>
    <w:p w14:paraId="3D01C0CE" w14:textId="77777777" w:rsidR="00BC68D7" w:rsidRDefault="00BC68D7" w:rsidP="00BC68D7">
      <w:pPr>
        <w:pStyle w:val="Paragrafoelenco"/>
        <w:numPr>
          <w:ilvl w:val="0"/>
          <w:numId w:val="14"/>
        </w:numPr>
      </w:pPr>
      <w:r>
        <w:t>Transaction: an exchange of money from a certain origin to a certain destination.</w:t>
      </w:r>
    </w:p>
    <w:p w14:paraId="074E6D5D" w14:textId="77777777" w:rsidR="00BC68D7" w:rsidRDefault="00BC68D7" w:rsidP="00BC68D7">
      <w:pPr>
        <w:pStyle w:val="Paragrafoelenco"/>
        <w:numPr>
          <w:ilvl w:val="0"/>
          <w:numId w:val="14"/>
        </w:numPr>
      </w:pPr>
      <w:r>
        <w:t>(Personal) balance: the sum of all the transactions for an entity or category.</w:t>
      </w:r>
    </w:p>
    <w:p w14:paraId="66C64A0C" w14:textId="77777777" w:rsidR="00BC68D7" w:rsidRDefault="00BC68D7" w:rsidP="00BC68D7">
      <w:pPr>
        <w:pStyle w:val="Paragrafoelenco"/>
        <w:numPr>
          <w:ilvl w:val="0"/>
          <w:numId w:val="14"/>
        </w:numPr>
      </w:pPr>
      <w:r>
        <w:t>Entity: the source or destination of the money in a transaction.</w:t>
      </w:r>
    </w:p>
    <w:p w14:paraId="60139037" w14:textId="77777777" w:rsidR="00BC68D7" w:rsidRDefault="00BC68D7" w:rsidP="00BC68D7">
      <w:pPr>
        <w:pStyle w:val="Paragrafoelenco"/>
        <w:numPr>
          <w:ilvl w:val="0"/>
          <w:numId w:val="14"/>
        </w:numPr>
      </w:pPr>
      <w:r>
        <w:t>Category: labels for the transactions.</w:t>
      </w:r>
    </w:p>
    <w:p w14:paraId="6990705C" w14:textId="77777777" w:rsidR="00BC68D7" w:rsidRDefault="00BC68D7" w:rsidP="00BC68D7">
      <w:pPr>
        <w:pStyle w:val="Paragrafoelenco"/>
        <w:numPr>
          <w:ilvl w:val="0"/>
          <w:numId w:val="14"/>
        </w:numPr>
      </w:pPr>
      <w:r>
        <w:t>To return: a sum of money is to be returned if it must be given back eventually.</w:t>
      </w:r>
    </w:p>
    <w:p w14:paraId="65336637" w14:textId="77777777" w:rsidR="00BC68D7" w:rsidRDefault="00BC68D7" w:rsidP="00BC68D7">
      <w:pPr>
        <w:pStyle w:val="Paragrafoelenco"/>
        <w:numPr>
          <w:ilvl w:val="0"/>
          <w:numId w:val="14"/>
        </w:numPr>
      </w:pPr>
      <w:r>
        <w:t>Initial balance: for an entity, the initial sum of money, used to produce statistics.</w:t>
      </w:r>
    </w:p>
    <w:p w14:paraId="7FE5424A" w14:textId="77777777" w:rsidR="00BC68D7" w:rsidRDefault="00BC68D7" w:rsidP="00BC68D7">
      <w:pPr>
        <w:pStyle w:val="Paragrafoelenco"/>
        <w:numPr>
          <w:ilvl w:val="0"/>
          <w:numId w:val="14"/>
        </w:numPr>
      </w:pPr>
      <w:r>
        <w:t>Total: a special entity that is the sum (in the context) of other selected entities.</w:t>
      </w:r>
    </w:p>
    <w:p w14:paraId="192D09D2" w14:textId="77777777" w:rsidR="00BC68D7" w:rsidRPr="00BC68D7" w:rsidRDefault="00BC68D7" w:rsidP="00BC68D7">
      <w:pPr>
        <w:pStyle w:val="Paragrafoelenco"/>
        <w:numPr>
          <w:ilvl w:val="0"/>
          <w:numId w:val="14"/>
        </w:numPr>
      </w:pPr>
      <w:r>
        <w:t>Positive or negative category: whether the transactions in this category are incomes or outgoings.</w:t>
      </w:r>
    </w:p>
    <w:p w14:paraId="6FDE775B" w14:textId="77777777" w:rsidR="007C7D3D" w:rsidRDefault="007C7D3D" w:rsidP="007C7D3D">
      <w:pPr>
        <w:pStyle w:val="Titolo2"/>
      </w:pPr>
      <w:bookmarkStart w:id="9" w:name="_Toc32778122"/>
      <w:r>
        <w:t>Acronyms and abbreviations</w:t>
      </w:r>
      <w:bookmarkEnd w:id="9"/>
    </w:p>
    <w:p w14:paraId="4495D57F" w14:textId="77777777" w:rsidR="00BC68D7" w:rsidRDefault="00BC68D7" w:rsidP="00BC68D7">
      <w:pPr>
        <w:pStyle w:val="Paragrafoelenco"/>
        <w:numPr>
          <w:ilvl w:val="0"/>
          <w:numId w:val="15"/>
        </w:numPr>
      </w:pPr>
      <w:r>
        <w:t>Gn: goal number n.</w:t>
      </w:r>
    </w:p>
    <w:p w14:paraId="432C314B" w14:textId="77777777" w:rsidR="00BC68D7" w:rsidRDefault="00BC68D7" w:rsidP="00BC68D7">
      <w:pPr>
        <w:pStyle w:val="Paragrafoelenco"/>
        <w:numPr>
          <w:ilvl w:val="0"/>
          <w:numId w:val="15"/>
        </w:numPr>
      </w:pPr>
      <w:r>
        <w:t>Rn: requirement number n.</w:t>
      </w:r>
    </w:p>
    <w:p w14:paraId="116BE104" w14:textId="77777777" w:rsidR="00BC68D7" w:rsidRDefault="00BC68D7" w:rsidP="00BC68D7">
      <w:pPr>
        <w:pStyle w:val="Paragrafoelenco"/>
        <w:numPr>
          <w:ilvl w:val="0"/>
          <w:numId w:val="15"/>
        </w:numPr>
      </w:pPr>
      <w:r>
        <w:t>Dn: domain assumption number n.</w:t>
      </w:r>
    </w:p>
    <w:p w14:paraId="72A416F7" w14:textId="77777777" w:rsidR="00BC68D7" w:rsidRDefault="00BC68D7" w:rsidP="00BC68D7">
      <w:pPr>
        <w:pStyle w:val="Paragrafoelenco"/>
        <w:numPr>
          <w:ilvl w:val="0"/>
          <w:numId w:val="15"/>
        </w:numPr>
      </w:pPr>
      <w:r>
        <w:t>Un: use case number n.</w:t>
      </w:r>
    </w:p>
    <w:p w14:paraId="1C11EAA2" w14:textId="77777777" w:rsidR="00BC68D7" w:rsidRDefault="00BC68D7" w:rsidP="00BC68D7">
      <w:pPr>
        <w:pStyle w:val="Paragrafoelenco"/>
        <w:numPr>
          <w:ilvl w:val="0"/>
          <w:numId w:val="15"/>
        </w:numPr>
      </w:pPr>
      <w:r>
        <w:t>UIn: user interface requirement number n.</w:t>
      </w:r>
    </w:p>
    <w:p w14:paraId="766307B7" w14:textId="77777777" w:rsidR="00BC68D7" w:rsidRPr="00BC68D7" w:rsidRDefault="00BC68D7" w:rsidP="00BC68D7">
      <w:pPr>
        <w:pStyle w:val="Paragrafoelenco"/>
        <w:numPr>
          <w:ilvl w:val="0"/>
          <w:numId w:val="15"/>
        </w:numPr>
      </w:pPr>
      <w:r>
        <w:t>On: other requirement number n.</w:t>
      </w:r>
    </w:p>
    <w:p w14:paraId="502BE087" w14:textId="77777777" w:rsidR="007C7D3D" w:rsidRDefault="007C7D3D" w:rsidP="007C7D3D">
      <w:pPr>
        <w:pStyle w:val="Titolo2"/>
      </w:pPr>
      <w:bookmarkStart w:id="10" w:name="_Toc32778123"/>
      <w:r>
        <w:t>Revision history</w:t>
      </w:r>
      <w:bookmarkEnd w:id="10"/>
    </w:p>
    <w:p w14:paraId="3E518E5C" w14:textId="77777777" w:rsidR="007C7D3D" w:rsidRDefault="00BC68D7" w:rsidP="00BC68D7">
      <w:pPr>
        <w:pStyle w:val="Paragrafoelenco"/>
        <w:numPr>
          <w:ilvl w:val="0"/>
          <w:numId w:val="16"/>
        </w:numPr>
      </w:pPr>
      <w:r>
        <w:t>Version 1: first version.</w:t>
      </w:r>
      <w:r w:rsidR="007C7D3D">
        <w:br w:type="page"/>
      </w:r>
    </w:p>
    <w:p w14:paraId="59CF27CD" w14:textId="77777777" w:rsidR="007C7D3D" w:rsidRDefault="00102E53" w:rsidP="00992A54">
      <w:pPr>
        <w:pStyle w:val="Titolo1"/>
      </w:pPr>
      <w:bookmarkStart w:id="11" w:name="_Toc32778124"/>
      <w:r>
        <w:lastRenderedPageBreak/>
        <w:t>References</w:t>
      </w:r>
      <w:bookmarkEnd w:id="11"/>
    </w:p>
    <w:p w14:paraId="7B36CF24" w14:textId="77777777" w:rsidR="00BC68D7" w:rsidRDefault="00BC68D7" w:rsidP="00BC68D7">
      <w:r>
        <w:t>The structure of this document is inspired on those proposed in IEEE 1016.</w:t>
      </w:r>
    </w:p>
    <w:p w14:paraId="00B598F5" w14:textId="77777777" w:rsidR="00BC68D7" w:rsidRDefault="00BC68D7" w:rsidP="00BC68D7">
      <w:r>
        <w:t>Material Design by Google.</w:t>
      </w:r>
    </w:p>
    <w:p w14:paraId="51B9B2AA" w14:textId="77777777" w:rsidR="007C7D3D" w:rsidRDefault="00BC68D7" w:rsidP="00BC68D7">
      <w:pPr>
        <w:rPr>
          <w:rFonts w:asciiTheme="majorHAnsi" w:eastAsiaTheme="majorEastAsia" w:hAnsiTheme="majorHAnsi" w:cstheme="majorBidi"/>
          <w:color w:val="000000" w:themeColor="text1"/>
          <w:sz w:val="36"/>
          <w:szCs w:val="36"/>
        </w:rPr>
      </w:pPr>
      <w:r>
        <w:t>GDPR regulations.</w:t>
      </w:r>
      <w:r w:rsidR="007C7D3D">
        <w:br w:type="page"/>
      </w:r>
    </w:p>
    <w:p w14:paraId="5C07FE6C" w14:textId="77777777" w:rsidR="002A6DFD" w:rsidRDefault="00992A54" w:rsidP="00992A54">
      <w:pPr>
        <w:pStyle w:val="Titolo1"/>
      </w:pPr>
      <w:bookmarkStart w:id="12" w:name="_Toc32778125"/>
      <w:r>
        <w:lastRenderedPageBreak/>
        <w:t>Context</w:t>
      </w:r>
      <w:bookmarkEnd w:id="12"/>
    </w:p>
    <w:p w14:paraId="5DEE8AAA" w14:textId="3883654B" w:rsidR="001A55C3" w:rsidRDefault="001A55C3" w:rsidP="001A55C3">
      <w:r>
        <w:t>This design document focuses on the front end, leaving the backend to a SaaS, which will mainly implement three function: authorization, data storage and security checks.</w:t>
      </w:r>
    </w:p>
    <w:p w14:paraId="23D1ADDD" w14:textId="15CD432D" w:rsidR="00545EB1" w:rsidRDefault="00545EB1" w:rsidP="001A55C3">
      <w:r>
        <w:t>Some actions are not considered here since they are not basic functions, for example password reset, closing the account</w:t>
      </w:r>
      <w:r w:rsidR="00C50C7A">
        <w:t xml:space="preserve">, updating a transaction </w:t>
      </w:r>
      <w:r>
        <w:t>and similar.</w:t>
      </w:r>
    </w:p>
    <w:p w14:paraId="6FCA89EA" w14:textId="3802AF7C" w:rsidR="001072BB" w:rsidRDefault="001072BB" w:rsidP="001072BB">
      <w:pPr>
        <w:pStyle w:val="Titolo2"/>
      </w:pPr>
      <w:bookmarkStart w:id="13" w:name="_Toc32778126"/>
      <w:r>
        <w:t>Use case</w:t>
      </w:r>
      <w:bookmarkEnd w:id="13"/>
    </w:p>
    <w:p w14:paraId="5D8D3EF8" w14:textId="2B21DE5D" w:rsidR="001A55C3" w:rsidRDefault="001A55C3" w:rsidP="001A55C3">
      <w:r>
        <w:fldChar w:fldCharType="begin"/>
      </w:r>
      <w:r>
        <w:instrText xml:space="preserve"> REF _Ref32772667 \h </w:instrText>
      </w:r>
      <w:r>
        <w:fldChar w:fldCharType="separate"/>
      </w:r>
      <w:r>
        <w:t xml:space="preserve">Figure </w:t>
      </w:r>
      <w:r>
        <w:rPr>
          <w:noProof/>
        </w:rPr>
        <w:t>1</w:t>
      </w:r>
      <w:r>
        <w:fldChar w:fldCharType="end"/>
      </w:r>
      <w:r>
        <w:t xml:space="preserve"> represents the use case</w:t>
      </w:r>
      <w:r w:rsidR="001072BB">
        <w:t xml:space="preserve">s </w:t>
      </w:r>
      <w:r>
        <w:t>of the front end and their relationship with the backend functions.</w:t>
      </w:r>
    </w:p>
    <w:p w14:paraId="068E8A16" w14:textId="77777777" w:rsidR="001A55C3" w:rsidRDefault="001A55C3" w:rsidP="001A55C3">
      <w:pPr>
        <w:keepNext/>
      </w:pPr>
      <w:r>
        <w:object w:dxaOrig="11161" w:dyaOrig="4681" w14:anchorId="7C993D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84.9pt;height:204pt" o:ole="">
            <v:imagedata r:id="rId8" o:title=""/>
          </v:shape>
          <o:OLEObject Type="Embed" ProgID="Visio.Drawing.15" ShapeID="_x0000_i1036" DrawAspect="Content" ObjectID="_1643390912" r:id="rId9"/>
        </w:object>
      </w:r>
    </w:p>
    <w:p w14:paraId="2B26A0B0" w14:textId="0AEB3FCC" w:rsidR="001A55C3" w:rsidRPr="001A55C3" w:rsidRDefault="001A55C3" w:rsidP="001A55C3">
      <w:pPr>
        <w:pStyle w:val="Didascalia"/>
      </w:pPr>
      <w:bookmarkStart w:id="14" w:name="_Ref32772667"/>
      <w:r>
        <w:t xml:space="preserve">Figure </w:t>
      </w:r>
      <w:r>
        <w:fldChar w:fldCharType="begin"/>
      </w:r>
      <w:r>
        <w:instrText xml:space="preserve"> SEQ Figure \* ARABIC </w:instrText>
      </w:r>
      <w:r>
        <w:fldChar w:fldCharType="separate"/>
      </w:r>
      <w:r>
        <w:rPr>
          <w:noProof/>
        </w:rPr>
        <w:t>1</w:t>
      </w:r>
      <w:r>
        <w:fldChar w:fldCharType="end"/>
      </w:r>
      <w:bookmarkEnd w:id="14"/>
      <w:r>
        <w:t xml:space="preserve"> – UML use case diagram for the front end.</w:t>
      </w:r>
    </w:p>
    <w:p w14:paraId="2E5AEF74" w14:textId="6206E63B" w:rsidR="001072BB" w:rsidRPr="001072BB" w:rsidRDefault="001072BB" w:rsidP="001072BB">
      <w:r>
        <w:t>Here follows a specification for each of the use case, the actors are not specified since there is only the user.</w:t>
      </w:r>
    </w:p>
    <w:p w14:paraId="4FABA0C9" w14:textId="7E7B62CD" w:rsidR="001072BB" w:rsidRDefault="001072BB" w:rsidP="001072BB">
      <w:pPr>
        <w:pStyle w:val="Titolo4"/>
      </w:pPr>
      <w:r w:rsidRPr="001072BB">
        <w:t>U1: User sign up</w:t>
      </w:r>
    </w:p>
    <w:p w14:paraId="5E8A5F56" w14:textId="410C077B" w:rsidR="001072BB" w:rsidRPr="002E6874" w:rsidRDefault="001072BB" w:rsidP="002E6874">
      <w:pPr>
        <w:pStyle w:val="Nessunaspaziatura"/>
      </w:pPr>
      <w:r w:rsidRPr="002E6874">
        <w:t>Precondition:</w:t>
      </w:r>
      <w:r w:rsidR="002E6874">
        <w:t xml:space="preserve"> the user has a device and wants to use the app.</w:t>
      </w:r>
    </w:p>
    <w:p w14:paraId="6CAB72AE" w14:textId="2F6C3C44" w:rsidR="002E6874" w:rsidRPr="002E6874" w:rsidRDefault="001072BB" w:rsidP="002E6874">
      <w:pPr>
        <w:pStyle w:val="Nessunaspaziatura"/>
      </w:pPr>
      <w:r w:rsidRPr="002E6874">
        <w:t>Execution:</w:t>
      </w:r>
      <w:r w:rsidR="002E6874">
        <w:t xml:space="preserve"> the user inserts the required data and sends it.</w:t>
      </w:r>
    </w:p>
    <w:p w14:paraId="45232D38" w14:textId="101CBB23" w:rsidR="001072BB" w:rsidRPr="002E6874" w:rsidRDefault="001072BB" w:rsidP="002E6874">
      <w:pPr>
        <w:pStyle w:val="Nessunaspaziatura"/>
      </w:pPr>
      <w:r w:rsidRPr="002E6874">
        <w:t>Postcondition:</w:t>
      </w:r>
      <w:r w:rsidR="002E6874">
        <w:t xml:space="preserve"> if the operation was successful, the user is signed in; otherwise he receives an error message.</w:t>
      </w:r>
    </w:p>
    <w:p w14:paraId="20808371" w14:textId="0C8FE374" w:rsidR="001072BB" w:rsidRDefault="002E6874" w:rsidP="002E6874">
      <w:pPr>
        <w:pStyle w:val="Nessunaspaziatura"/>
      </w:pPr>
      <w:r w:rsidRPr="002E6874">
        <w:t>Exceptions:</w:t>
      </w:r>
      <w:r>
        <w:t xml:space="preserve"> the operation can fail if the user is not connected to the internet or the sever is not reachable.</w:t>
      </w:r>
    </w:p>
    <w:p w14:paraId="0715978F" w14:textId="76C2D68C" w:rsidR="002E6874" w:rsidRPr="002E6874" w:rsidRDefault="002E6874" w:rsidP="002E6874">
      <w:pPr>
        <w:pStyle w:val="Nessunaspaziatura"/>
      </w:pPr>
      <w:r>
        <w:t xml:space="preserve">Notes: </w:t>
      </w:r>
      <w:r w:rsidR="00545EB1">
        <w:t>the completion of the sign-up process is left to the server, that stores the data and can send a confirmation email.</w:t>
      </w:r>
    </w:p>
    <w:p w14:paraId="064420CE" w14:textId="4C69C588" w:rsidR="001072BB" w:rsidRDefault="001072BB" w:rsidP="001072BB">
      <w:pPr>
        <w:pStyle w:val="Titolo4"/>
      </w:pPr>
      <w:r w:rsidRPr="001072BB">
        <w:t>U2: User login</w:t>
      </w:r>
    </w:p>
    <w:p w14:paraId="10E05B7E" w14:textId="4E34FD82" w:rsidR="002E6874" w:rsidRPr="002E6874" w:rsidRDefault="002E6874" w:rsidP="002E6874">
      <w:pPr>
        <w:pStyle w:val="Nessunaspaziatura"/>
      </w:pPr>
      <w:r w:rsidRPr="002E6874">
        <w:t>Precondition:</w:t>
      </w:r>
      <w:r w:rsidR="00545EB1">
        <w:t xml:space="preserve"> the user has a device with the app and has already signed up.</w:t>
      </w:r>
    </w:p>
    <w:p w14:paraId="0A229CC3" w14:textId="05543CCA" w:rsidR="002E6874" w:rsidRPr="002E6874" w:rsidRDefault="002E6874" w:rsidP="002E6874">
      <w:pPr>
        <w:pStyle w:val="Nessunaspaziatura"/>
      </w:pPr>
      <w:r w:rsidRPr="002E6874">
        <w:t>Execution:</w:t>
      </w:r>
      <w:r w:rsidR="00545EB1">
        <w:t xml:space="preserve"> the user inserts the data and sends it.</w:t>
      </w:r>
    </w:p>
    <w:p w14:paraId="6CE489DA" w14:textId="33D3E700" w:rsidR="002E6874" w:rsidRPr="002E6874" w:rsidRDefault="002E6874" w:rsidP="002E6874">
      <w:pPr>
        <w:pStyle w:val="Nessunaspaziatura"/>
      </w:pPr>
      <w:r w:rsidRPr="002E6874">
        <w:t>Postcondition:</w:t>
      </w:r>
      <w:r w:rsidR="00545EB1">
        <w:t xml:space="preserve"> if the operation was successful, the user is signed in; otherwise he receives an error message.</w:t>
      </w:r>
    </w:p>
    <w:p w14:paraId="10CBDF21" w14:textId="555DA6EC" w:rsidR="002E6874" w:rsidRPr="002E6874" w:rsidRDefault="002E6874" w:rsidP="002E6874">
      <w:pPr>
        <w:pStyle w:val="Nessunaspaziatura"/>
      </w:pPr>
      <w:r w:rsidRPr="002E6874">
        <w:t>Exceptions:</w:t>
      </w:r>
      <w:r w:rsidR="00545EB1" w:rsidRPr="00545EB1">
        <w:t xml:space="preserve"> </w:t>
      </w:r>
      <w:r w:rsidR="00545EB1">
        <w:t>the operation can fail if the user is not connected to the internet or the sever is not reachable.</w:t>
      </w:r>
    </w:p>
    <w:p w14:paraId="7EAB33E2" w14:textId="12FD3C50" w:rsidR="001072BB" w:rsidRDefault="001072BB" w:rsidP="001072BB">
      <w:pPr>
        <w:pStyle w:val="Titolo4"/>
      </w:pPr>
      <w:r w:rsidRPr="001072BB">
        <w:t>U2: New transaction</w:t>
      </w:r>
    </w:p>
    <w:p w14:paraId="64F22C5A" w14:textId="69C82BF4" w:rsidR="002E6874" w:rsidRPr="002E6874" w:rsidRDefault="002E6874" w:rsidP="002E6874">
      <w:pPr>
        <w:pStyle w:val="Nessunaspaziatura"/>
      </w:pPr>
      <w:r w:rsidRPr="002E6874">
        <w:t>Precondition:</w:t>
      </w:r>
      <w:r w:rsidR="00545EB1">
        <w:t xml:space="preserve"> the user has signed in.</w:t>
      </w:r>
    </w:p>
    <w:p w14:paraId="399C5A1A" w14:textId="69450620" w:rsidR="002E6874" w:rsidRPr="002E6874" w:rsidRDefault="002E6874" w:rsidP="002E6874">
      <w:pPr>
        <w:pStyle w:val="Nessunaspaziatura"/>
      </w:pPr>
      <w:r w:rsidRPr="002E6874">
        <w:t>Execution:</w:t>
      </w:r>
      <w:r w:rsidR="00145C30">
        <w:t xml:space="preserve"> the user inserts the data and sends it.</w:t>
      </w:r>
    </w:p>
    <w:p w14:paraId="3E397661" w14:textId="0470AFE0" w:rsidR="002E6874" w:rsidRPr="002E6874" w:rsidRDefault="002E6874" w:rsidP="002E6874">
      <w:pPr>
        <w:pStyle w:val="Nessunaspaziatura"/>
      </w:pPr>
      <w:r w:rsidRPr="002E6874">
        <w:t>Postcondition:</w:t>
      </w:r>
      <w:r w:rsidR="00145C30">
        <w:t xml:space="preserve"> the data is checked by the server and if correct it is stored. If not, the client receives an error message.</w:t>
      </w:r>
    </w:p>
    <w:p w14:paraId="17FF865B" w14:textId="23871CC6" w:rsidR="002E6874" w:rsidRDefault="002E6874" w:rsidP="002E6874">
      <w:pPr>
        <w:pStyle w:val="Nessunaspaziatura"/>
      </w:pPr>
      <w:r w:rsidRPr="002E6874">
        <w:t>Exceptions:</w:t>
      </w:r>
      <w:r w:rsidR="00145C30" w:rsidRPr="00145C30">
        <w:t xml:space="preserve"> </w:t>
      </w:r>
      <w:r w:rsidR="00145C30">
        <w:t>the operation can fail if the user is not connected to the internet or the sever is not reachable.</w:t>
      </w:r>
    </w:p>
    <w:p w14:paraId="11678C75" w14:textId="0E905A7F" w:rsidR="00145C30" w:rsidRPr="002E6874" w:rsidRDefault="00145C30" w:rsidP="002E6874">
      <w:pPr>
        <w:pStyle w:val="Nessunaspaziatura"/>
      </w:pPr>
      <w:r>
        <w:t xml:space="preserve">Notes: the server </w:t>
      </w:r>
      <w:r w:rsidR="000255BA">
        <w:t>can perform additional operations when it receives the transaction.</w:t>
      </w:r>
    </w:p>
    <w:p w14:paraId="08F25606" w14:textId="5E48CE7D" w:rsidR="001072BB" w:rsidRDefault="001072BB" w:rsidP="001072BB">
      <w:pPr>
        <w:pStyle w:val="Titolo4"/>
      </w:pPr>
      <w:r w:rsidRPr="001072BB">
        <w:t>U3: Request transactions</w:t>
      </w:r>
    </w:p>
    <w:p w14:paraId="4E40F2D6" w14:textId="27F8A2F7" w:rsidR="002E6874" w:rsidRPr="002E6874" w:rsidRDefault="002E6874" w:rsidP="002E6874">
      <w:pPr>
        <w:pStyle w:val="Nessunaspaziatura"/>
      </w:pPr>
      <w:r w:rsidRPr="002E6874">
        <w:t>Precondition:</w:t>
      </w:r>
      <w:r w:rsidR="00545EB1">
        <w:t xml:space="preserve"> the user has signed in.</w:t>
      </w:r>
    </w:p>
    <w:p w14:paraId="2CB0DF79" w14:textId="1210D84F" w:rsidR="002E6874" w:rsidRPr="002E6874" w:rsidRDefault="002E6874" w:rsidP="002E6874">
      <w:pPr>
        <w:pStyle w:val="Nessunaspaziatura"/>
      </w:pPr>
      <w:r w:rsidRPr="002E6874">
        <w:lastRenderedPageBreak/>
        <w:t>Execution:</w:t>
      </w:r>
      <w:r w:rsidR="00C50C7A">
        <w:t xml:space="preserve"> the user requests a list of the transaction he has inserted. The server sends it and the client displays it.</w:t>
      </w:r>
    </w:p>
    <w:p w14:paraId="1879F5BC" w14:textId="180E9D50" w:rsidR="002E6874" w:rsidRPr="002E6874" w:rsidRDefault="002E6874" w:rsidP="002E6874">
      <w:pPr>
        <w:pStyle w:val="Nessunaspaziatura"/>
      </w:pPr>
      <w:r w:rsidRPr="002E6874">
        <w:t>Postcondition:</w:t>
      </w:r>
      <w:r w:rsidR="00C50C7A">
        <w:t xml:space="preserve"> The user can see the requested transaction in detail and modify them.</w:t>
      </w:r>
    </w:p>
    <w:p w14:paraId="2A267268" w14:textId="03BEFB2F" w:rsidR="002E6874" w:rsidRDefault="002E6874" w:rsidP="002E6874">
      <w:pPr>
        <w:pStyle w:val="Nessunaspaziatura"/>
      </w:pPr>
      <w:r w:rsidRPr="002E6874">
        <w:t>Exceptions:</w:t>
      </w:r>
      <w:r w:rsidR="00C50C7A">
        <w:t xml:space="preserve"> </w:t>
      </w:r>
      <w:r w:rsidR="00C50C7A">
        <w:t>the operation can fail if the user is not connected to the internet or the sever is not reachable.</w:t>
      </w:r>
    </w:p>
    <w:p w14:paraId="50B6F03F" w14:textId="418C0B44" w:rsidR="00C50C7A" w:rsidRPr="002E6874" w:rsidRDefault="00C50C7A" w:rsidP="002E6874">
      <w:pPr>
        <w:pStyle w:val="Nessunaspaziatura"/>
      </w:pPr>
      <w:r>
        <w:t>Notes: when the user modifies or deletes a transaction, the server could do some operations on the stored data.</w:t>
      </w:r>
    </w:p>
    <w:p w14:paraId="53DACD77" w14:textId="4DD7F58E" w:rsidR="001072BB" w:rsidRDefault="001072BB" w:rsidP="001072BB">
      <w:pPr>
        <w:pStyle w:val="Titolo4"/>
      </w:pPr>
      <w:r w:rsidRPr="001072BB">
        <w:t>U4: Request statistic data</w:t>
      </w:r>
    </w:p>
    <w:p w14:paraId="3369770F" w14:textId="44BF01D0" w:rsidR="002E6874" w:rsidRPr="002E6874" w:rsidRDefault="002E6874" w:rsidP="002E6874">
      <w:pPr>
        <w:pStyle w:val="Nessunaspaziatura"/>
      </w:pPr>
      <w:r w:rsidRPr="002E6874">
        <w:t>Precondition:</w:t>
      </w:r>
      <w:r w:rsidR="00145C30">
        <w:t xml:space="preserve"> the user has signed in.</w:t>
      </w:r>
    </w:p>
    <w:p w14:paraId="700951F6" w14:textId="158EEBD5" w:rsidR="002E6874" w:rsidRPr="002E6874" w:rsidRDefault="002E6874" w:rsidP="002E6874">
      <w:pPr>
        <w:pStyle w:val="Nessunaspaziatura"/>
      </w:pPr>
      <w:r w:rsidRPr="002E6874">
        <w:t>Execution:</w:t>
      </w:r>
      <w:r w:rsidR="00C50C7A" w:rsidRPr="00C50C7A">
        <w:t xml:space="preserve"> </w:t>
      </w:r>
      <w:r w:rsidR="00C50C7A">
        <w:t>the app request</w:t>
      </w:r>
      <w:r w:rsidR="00C50C7A">
        <w:t>s</w:t>
      </w:r>
      <w:r w:rsidR="00C50C7A">
        <w:t xml:space="preserve"> some data to the server or uses the data previously cached to create the required statistics or graph.</w:t>
      </w:r>
    </w:p>
    <w:p w14:paraId="309A5091" w14:textId="4FF895FB" w:rsidR="002E6874" w:rsidRPr="002E6874" w:rsidRDefault="002E6874" w:rsidP="002E6874">
      <w:pPr>
        <w:pStyle w:val="Nessunaspaziatura"/>
      </w:pPr>
      <w:r w:rsidRPr="002E6874">
        <w:t>Postcondition:</w:t>
      </w:r>
      <w:r w:rsidR="00C50C7A">
        <w:t xml:space="preserve"> the user can see the statistics or graph.</w:t>
      </w:r>
    </w:p>
    <w:p w14:paraId="4607597B" w14:textId="07CD49D3" w:rsidR="001072BB" w:rsidRPr="001072BB" w:rsidRDefault="002E6874" w:rsidP="00C50C7A">
      <w:pPr>
        <w:pStyle w:val="Nessunaspaziatura"/>
      </w:pPr>
      <w:r w:rsidRPr="002E6874">
        <w:t>Exceptions:</w:t>
      </w:r>
      <w:r w:rsidR="00C50C7A">
        <w:t xml:space="preserve"> </w:t>
      </w:r>
      <w:r w:rsidR="00C50C7A">
        <w:t>the operation can fail if the user is not connected to the internet or the sever is not reachable.</w:t>
      </w:r>
    </w:p>
    <w:p w14:paraId="6F39F803" w14:textId="4C90FF8B" w:rsidR="00992A54" w:rsidRDefault="00992A54" w:rsidP="00992A54">
      <w:pPr>
        <w:pStyle w:val="Titolo1"/>
      </w:pPr>
      <w:bookmarkStart w:id="15" w:name="_Toc32778127"/>
      <w:r>
        <w:t>Composition</w:t>
      </w:r>
      <w:bookmarkEnd w:id="15"/>
    </w:p>
    <w:p w14:paraId="1DEC7318" w14:textId="77777777" w:rsidR="00992A54" w:rsidRPr="00992A54" w:rsidRDefault="00992A54" w:rsidP="00992A54">
      <w:r w:rsidRPr="00992A54">
        <w:t>Composition and modular assembly of systems in terms of subsystems and (pluggable) components, buy vs. build, reuse of components</w:t>
      </w:r>
      <w:r>
        <w:t>. Package and component diagram. Deployment diagram.</w:t>
      </w:r>
    </w:p>
    <w:p w14:paraId="130817B1" w14:textId="77777777" w:rsidR="00992A54" w:rsidRDefault="00992A54" w:rsidP="00992A54">
      <w:pPr>
        <w:pStyle w:val="Titolo2"/>
      </w:pPr>
      <w:bookmarkStart w:id="16" w:name="_Toc32778128"/>
      <w:r>
        <w:t>Functional decomposition</w:t>
      </w:r>
      <w:bookmarkEnd w:id="16"/>
    </w:p>
    <w:p w14:paraId="3881AF14" w14:textId="77777777" w:rsidR="00992A54" w:rsidRDefault="00992A54" w:rsidP="00992A54">
      <w:pPr>
        <w:pStyle w:val="Titolo2"/>
      </w:pPr>
      <w:bookmarkStart w:id="17" w:name="_Toc32778129"/>
      <w:r>
        <w:t>Run time decomposition</w:t>
      </w:r>
      <w:bookmarkEnd w:id="17"/>
    </w:p>
    <w:p w14:paraId="62265A92" w14:textId="6F15E121" w:rsidR="007C7D3D" w:rsidRPr="007C7D3D" w:rsidRDefault="008B62F7" w:rsidP="007C7D3D">
      <w:r>
        <w:t>Also,</w:t>
      </w:r>
      <w:r w:rsidR="007C7D3D">
        <w:t xml:space="preserve"> deployment</w:t>
      </w:r>
    </w:p>
    <w:p w14:paraId="746D77BD" w14:textId="77777777" w:rsidR="00992A54" w:rsidRDefault="00992A54" w:rsidP="00992A54">
      <w:pPr>
        <w:pStyle w:val="Titolo1"/>
      </w:pPr>
      <w:bookmarkStart w:id="18" w:name="_Toc32778130"/>
      <w:r>
        <w:t>Logical</w:t>
      </w:r>
      <w:bookmarkEnd w:id="18"/>
    </w:p>
    <w:p w14:paraId="269792A9" w14:textId="77777777" w:rsidR="00992A54" w:rsidRPr="00992A54" w:rsidRDefault="00992A54" w:rsidP="00992A54">
      <w:r>
        <w:t>Static structure (classes, interfaces, and their relationships) Reuse of types and implementations (classes, data types). Class, object diagrams.</w:t>
      </w:r>
    </w:p>
    <w:p w14:paraId="1FE220C2" w14:textId="77777777" w:rsidR="007C7D3D" w:rsidRPr="007C7D3D" w:rsidRDefault="007C7D3D" w:rsidP="007C7D3D">
      <w:r>
        <w:t>Persistent information</w:t>
      </w:r>
    </w:p>
    <w:p w14:paraId="410F7144" w14:textId="77777777" w:rsidR="00992A54" w:rsidRDefault="00992A54" w:rsidP="00992A54">
      <w:pPr>
        <w:pStyle w:val="Titolo1"/>
      </w:pPr>
      <w:bookmarkStart w:id="19" w:name="_Toc32778131"/>
      <w:r>
        <w:t>Patterns</w:t>
      </w:r>
      <w:bookmarkEnd w:id="19"/>
    </w:p>
    <w:p w14:paraId="08791FCA" w14:textId="77777777" w:rsidR="00992A54" w:rsidRPr="00992A54" w:rsidRDefault="00992A54" w:rsidP="00992A54">
      <w:r>
        <w:t>Reuse of patterns and available Framework template. UML composite structure diagram.</w:t>
      </w:r>
    </w:p>
    <w:p w14:paraId="29C532F2" w14:textId="77777777" w:rsidR="00992A54" w:rsidRDefault="00992A54" w:rsidP="00992A54">
      <w:pPr>
        <w:pStyle w:val="Titolo1"/>
      </w:pPr>
      <w:bookmarkStart w:id="20" w:name="_Toc32778132"/>
      <w:r>
        <w:t>Interactions</w:t>
      </w:r>
      <w:bookmarkEnd w:id="20"/>
    </w:p>
    <w:p w14:paraId="0D4027FD" w14:textId="77777777" w:rsidR="00992A54" w:rsidRPr="00992A54" w:rsidRDefault="00992A54" w:rsidP="00992A54">
      <w:r>
        <w:t>Object communication, messaging. Sequence, communication diagram.</w:t>
      </w:r>
    </w:p>
    <w:p w14:paraId="714ABF9E" w14:textId="77777777" w:rsidR="00992A54" w:rsidRDefault="00992A54" w:rsidP="00992A54">
      <w:pPr>
        <w:pStyle w:val="Titolo1"/>
      </w:pPr>
      <w:bookmarkStart w:id="21" w:name="_Toc32778133"/>
      <w:r>
        <w:t>State dynamics</w:t>
      </w:r>
      <w:bookmarkEnd w:id="21"/>
    </w:p>
    <w:p w14:paraId="5BA5FEC4" w14:textId="77777777" w:rsidR="00992A54" w:rsidRPr="00992A54" w:rsidRDefault="00992A54" w:rsidP="00992A54">
      <w:r>
        <w:t>Dynamic state transformation. State diagram.</w:t>
      </w:r>
    </w:p>
    <w:p w14:paraId="0A2B947A" w14:textId="77777777" w:rsidR="00992A54" w:rsidRDefault="00992A54" w:rsidP="00992A54">
      <w:pPr>
        <w:pStyle w:val="Titolo1"/>
      </w:pPr>
      <w:bookmarkStart w:id="22" w:name="_Toc32778134"/>
      <w:r>
        <w:t>Algorithm</w:t>
      </w:r>
      <w:bookmarkEnd w:id="22"/>
    </w:p>
    <w:p w14:paraId="44EBB5AE" w14:textId="77777777" w:rsidR="00992A54" w:rsidRPr="00992A54" w:rsidRDefault="00992A54" w:rsidP="00992A54">
      <w:r>
        <w:t>Procedural logic</w:t>
      </w:r>
    </w:p>
    <w:p w14:paraId="21A5B83E" w14:textId="77777777" w:rsidR="00992A54" w:rsidRDefault="00992A54" w:rsidP="00992A54">
      <w:pPr>
        <w:pStyle w:val="Titolo1"/>
      </w:pPr>
      <w:bookmarkStart w:id="23" w:name="_Toc32778135"/>
      <w:r>
        <w:t>Resources</w:t>
      </w:r>
      <w:bookmarkEnd w:id="23"/>
    </w:p>
    <w:p w14:paraId="6D99E8CE" w14:textId="77777777" w:rsidR="00992A54" w:rsidRDefault="00992A54" w:rsidP="00992A54">
      <w:r>
        <w:t>Resource utilization. UML OCL.</w:t>
      </w:r>
    </w:p>
    <w:p w14:paraId="44850F36" w14:textId="77777777" w:rsidR="000546D1" w:rsidRDefault="000546D1" w:rsidP="000546D1">
      <w:pPr>
        <w:pStyle w:val="Titolo1"/>
      </w:pPr>
      <w:bookmarkStart w:id="24" w:name="_Toc32778136"/>
      <w:r>
        <w:lastRenderedPageBreak/>
        <w:t>User Interface</w:t>
      </w:r>
      <w:bookmarkEnd w:id="24"/>
    </w:p>
    <w:p w14:paraId="3FA56581" w14:textId="77777777" w:rsidR="000546D1" w:rsidRPr="000546D1" w:rsidRDefault="000546D1" w:rsidP="000546D1">
      <w:r>
        <w:t>User flow diagrams.</w:t>
      </w:r>
    </w:p>
    <w:sectPr w:rsidR="000546D1" w:rsidRPr="000546D1" w:rsidSect="00C57D72">
      <w:headerReference w:type="default" r:id="rId10"/>
      <w:footerReference w:type="default" r:id="rId11"/>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F9EF0" w14:textId="77777777" w:rsidR="00CC26A7" w:rsidRDefault="00CC26A7" w:rsidP="00F07BFA">
      <w:pPr>
        <w:spacing w:after="0" w:line="240" w:lineRule="auto"/>
      </w:pPr>
      <w:r>
        <w:separator/>
      </w:r>
    </w:p>
  </w:endnote>
  <w:endnote w:type="continuationSeparator" w:id="0">
    <w:p w14:paraId="01889F0E" w14:textId="77777777" w:rsidR="00CC26A7" w:rsidRDefault="00CC26A7" w:rsidP="00F07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1E6F5" w14:textId="692ED7CC" w:rsidR="00145C30" w:rsidRPr="00C57D72" w:rsidRDefault="00145C30" w:rsidP="00C57D72">
    <w:pPr>
      <w:jc w:val="right"/>
    </w:pPr>
    <m:oMath>
      <m:bar>
        <m:barPr>
          <m:pos m:val="top"/>
          <m:ctrlPr>
            <w:rPr>
              <w:rFonts w:ascii="Cambria Math" w:hAnsi="Cambria Math"/>
              <w:i/>
            </w:rPr>
          </m:ctrlPr>
        </m:barPr>
        <m:e>
          <m:r>
            <m:rPr>
              <m:nor/>
            </m:rPr>
            <w:fldChar w:fldCharType="begin"/>
          </m:r>
          <m:r>
            <m:rPr>
              <m:nor/>
            </m:rPr>
            <m:t xml:space="preserve"> PAGE  \* Arabic  \* MERGEFORMAT </m:t>
          </m:r>
          <m:r>
            <m:rPr>
              <m:nor/>
            </m:rPr>
            <w:fldChar w:fldCharType="separate"/>
          </m:r>
          <m:r>
            <m:rPr>
              <m:nor/>
            </m:rPr>
            <m:t>2</m:t>
          </m:r>
          <m:r>
            <m:rPr>
              <m:nor/>
            </m:rPr>
            <w:fldChar w:fldCharType="end"/>
          </m:r>
        </m:e>
      </m:bar>
    </m:oMath>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775BB" w14:textId="77777777" w:rsidR="00CC26A7" w:rsidRDefault="00CC26A7" w:rsidP="00F07BFA">
      <w:pPr>
        <w:spacing w:after="0" w:line="240" w:lineRule="auto"/>
      </w:pPr>
      <w:r>
        <w:separator/>
      </w:r>
    </w:p>
  </w:footnote>
  <w:footnote w:type="continuationSeparator" w:id="0">
    <w:p w14:paraId="40FE775B" w14:textId="77777777" w:rsidR="00CC26A7" w:rsidRDefault="00CC26A7" w:rsidP="00F07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7C834" w14:textId="58A04B20" w:rsidR="00145C30" w:rsidRDefault="00145C30" w:rsidP="00F07BFA">
    <w:pPr>
      <w:pStyle w:val="Intestazione"/>
      <w:pBdr>
        <w:bottom w:val="single" w:sz="6" w:space="1" w:color="auto"/>
      </w:pBdr>
    </w:pPr>
    <w:sdt>
      <w:sdtPr>
        <w:rPr>
          <w:lang w:val="it-IT"/>
        </w:rPr>
        <w:alias w:val="Titolo"/>
        <w:tag w:val=""/>
        <w:id w:val="-1921240050"/>
        <w:placeholder>
          <w:docPart w:val="E12BB77F19D04AC7BAE33438C4182672"/>
        </w:placeholder>
        <w:dataBinding w:prefixMappings="xmlns:ns0='http://purl.org/dc/elements/1.1/' xmlns:ns1='http://schemas.openxmlformats.org/package/2006/metadata/core-properties' " w:xpath="/ns1:coreProperties[1]/ns0:title[1]" w:storeItemID="{6C3C8BC8-F283-45AE-878A-BAB7291924A1}"/>
        <w:text/>
      </w:sdtPr>
      <w:sdtContent>
        <w:r>
          <w:rPr>
            <w:lang w:val="it-IT"/>
          </w:rPr>
          <w:t>MrPenn DDD</w:t>
        </w:r>
      </w:sdtContent>
    </w:sdt>
    <w:r>
      <w:ptab w:relativeTo="margin" w:alignment="right" w:leader="none"/>
    </w:r>
    <w:fldSimple w:instr=" STYLEREF  &quot;Titolo 1&quot; \n  \* MERGEFORMAT ">
      <w:r w:rsidR="008B62F7">
        <w:rPr>
          <w:noProof/>
        </w:rPr>
        <w:t>1</w:t>
      </w:r>
    </w:fldSimple>
    <w:r>
      <w:t xml:space="preserve"> - </w:t>
    </w:r>
    <w:fldSimple w:instr=" STYLEREF  &quot;Titolo 1&quot;  \* MERGEFORMAT ">
      <w:r w:rsidR="008B62F7">
        <w:rPr>
          <w:noProof/>
        </w:rPr>
        <w:t>Introduction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15813774"/>
    <w:multiLevelType w:val="hybridMultilevel"/>
    <w:tmpl w:val="361EA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48747F"/>
    <w:multiLevelType w:val="hybridMultilevel"/>
    <w:tmpl w:val="62EC5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753B41"/>
    <w:multiLevelType w:val="hybridMultilevel"/>
    <w:tmpl w:val="D02CB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5E0107"/>
    <w:multiLevelType w:val="hybridMultilevel"/>
    <w:tmpl w:val="119CE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916121"/>
    <w:multiLevelType w:val="hybridMultilevel"/>
    <w:tmpl w:val="ED963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C574E2"/>
    <w:multiLevelType w:val="hybridMultilevel"/>
    <w:tmpl w:val="B3E01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F6567"/>
    <w:multiLevelType w:val="hybridMultilevel"/>
    <w:tmpl w:val="C876FD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8D6961"/>
    <w:multiLevelType w:val="hybridMultilevel"/>
    <w:tmpl w:val="2A321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7"/>
  </w:num>
  <w:num w:numId="13">
    <w:abstractNumId w:val="5"/>
  </w:num>
  <w:num w:numId="14">
    <w:abstractNumId w:val="1"/>
  </w:num>
  <w:num w:numId="15">
    <w:abstractNumId w:val="6"/>
  </w:num>
  <w:num w:numId="16">
    <w:abstractNumId w:val="8"/>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FA"/>
    <w:rsid w:val="000255BA"/>
    <w:rsid w:val="000546D1"/>
    <w:rsid w:val="00102E53"/>
    <w:rsid w:val="001072BB"/>
    <w:rsid w:val="00145C30"/>
    <w:rsid w:val="001A55C3"/>
    <w:rsid w:val="00233CBC"/>
    <w:rsid w:val="002A6DFD"/>
    <w:rsid w:val="002E6874"/>
    <w:rsid w:val="003A22FD"/>
    <w:rsid w:val="004849AD"/>
    <w:rsid w:val="00545EB1"/>
    <w:rsid w:val="00776A07"/>
    <w:rsid w:val="00784945"/>
    <w:rsid w:val="007C7D3D"/>
    <w:rsid w:val="008B62F7"/>
    <w:rsid w:val="00992A54"/>
    <w:rsid w:val="00BC68D7"/>
    <w:rsid w:val="00C50C7A"/>
    <w:rsid w:val="00C57D72"/>
    <w:rsid w:val="00CC26A7"/>
    <w:rsid w:val="00D967CF"/>
    <w:rsid w:val="00F07BFA"/>
    <w:rsid w:val="00FF2A5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3F060"/>
  <w15:chartTrackingRefBased/>
  <w15:docId w15:val="{9EC673E7-90E6-4891-94F3-C4DA7D68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2A54"/>
  </w:style>
  <w:style w:type="paragraph" w:styleId="Titolo1">
    <w:name w:val="heading 1"/>
    <w:basedOn w:val="Normale"/>
    <w:next w:val="Normale"/>
    <w:link w:val="Titolo1Carattere"/>
    <w:uiPriority w:val="9"/>
    <w:qFormat/>
    <w:rsid w:val="00992A5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92A5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992A5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072BB"/>
    <w:pPr>
      <w:keepNext/>
      <w:keepLines/>
      <w:spacing w:before="200" w:after="0"/>
      <w:ind w:left="864" w:hanging="864"/>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92A54"/>
    <w:pPr>
      <w:keepNext/>
      <w:keepLines/>
      <w:numPr>
        <w:ilvl w:val="4"/>
        <w:numId w:val="10"/>
      </w:numPr>
      <w:spacing w:before="200" w:after="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992A54"/>
    <w:pPr>
      <w:keepNext/>
      <w:keepLines/>
      <w:numPr>
        <w:ilvl w:val="5"/>
        <w:numId w:val="10"/>
      </w:numPr>
      <w:spacing w:before="200" w:after="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992A5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92A5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92A5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92A54"/>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92A54"/>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992A54"/>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072BB"/>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92A54"/>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992A54"/>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992A54"/>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92A54"/>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92A54"/>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1A55C3"/>
    <w:pPr>
      <w:spacing w:after="200" w:line="240" w:lineRule="auto"/>
      <w:jc w:val="center"/>
    </w:pPr>
    <w:rPr>
      <w:i/>
      <w:iCs/>
      <w:color w:val="212121" w:themeColor="text2"/>
      <w:sz w:val="18"/>
      <w:szCs w:val="18"/>
    </w:rPr>
  </w:style>
  <w:style w:type="paragraph" w:styleId="Titolo">
    <w:name w:val="Title"/>
    <w:basedOn w:val="Normale"/>
    <w:next w:val="Normale"/>
    <w:link w:val="TitoloCarattere"/>
    <w:uiPriority w:val="10"/>
    <w:qFormat/>
    <w:rsid w:val="00992A5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92A54"/>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92A54"/>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92A54"/>
    <w:rPr>
      <w:color w:val="5A5A5A" w:themeColor="text1" w:themeTint="A5"/>
      <w:spacing w:val="10"/>
    </w:rPr>
  </w:style>
  <w:style w:type="character" w:styleId="Enfasigrassetto">
    <w:name w:val="Strong"/>
    <w:basedOn w:val="Carpredefinitoparagrafo"/>
    <w:uiPriority w:val="22"/>
    <w:qFormat/>
    <w:rsid w:val="00992A54"/>
    <w:rPr>
      <w:b/>
      <w:bCs/>
      <w:color w:val="000000" w:themeColor="text1"/>
    </w:rPr>
  </w:style>
  <w:style w:type="character" w:styleId="Enfasicorsivo">
    <w:name w:val="Emphasis"/>
    <w:basedOn w:val="Carpredefinitoparagrafo"/>
    <w:uiPriority w:val="20"/>
    <w:qFormat/>
    <w:rsid w:val="00992A54"/>
    <w:rPr>
      <w:i/>
      <w:iCs/>
      <w:color w:val="auto"/>
    </w:rPr>
  </w:style>
  <w:style w:type="paragraph" w:styleId="Nessunaspaziatura">
    <w:name w:val="No Spacing"/>
    <w:uiPriority w:val="1"/>
    <w:qFormat/>
    <w:rsid w:val="00992A54"/>
    <w:pPr>
      <w:spacing w:after="0" w:line="240" w:lineRule="auto"/>
    </w:pPr>
  </w:style>
  <w:style w:type="paragraph" w:styleId="Citazione">
    <w:name w:val="Quote"/>
    <w:basedOn w:val="Normale"/>
    <w:next w:val="Normale"/>
    <w:link w:val="CitazioneCarattere"/>
    <w:uiPriority w:val="29"/>
    <w:qFormat/>
    <w:rsid w:val="00992A54"/>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92A54"/>
    <w:rPr>
      <w:i/>
      <w:iCs/>
      <w:color w:val="000000" w:themeColor="text1"/>
    </w:rPr>
  </w:style>
  <w:style w:type="paragraph" w:styleId="Citazioneintensa">
    <w:name w:val="Intense Quote"/>
    <w:basedOn w:val="Normale"/>
    <w:next w:val="Normale"/>
    <w:link w:val="CitazioneintensaCarattere"/>
    <w:uiPriority w:val="30"/>
    <w:qFormat/>
    <w:rsid w:val="00992A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92A54"/>
    <w:rPr>
      <w:color w:val="000000" w:themeColor="text1"/>
      <w:shd w:val="clear" w:color="auto" w:fill="F2F2F2" w:themeFill="background1" w:themeFillShade="F2"/>
    </w:rPr>
  </w:style>
  <w:style w:type="character" w:styleId="Enfasidelicata">
    <w:name w:val="Subtle Emphasis"/>
    <w:basedOn w:val="Carpredefinitoparagrafo"/>
    <w:uiPriority w:val="19"/>
    <w:qFormat/>
    <w:rsid w:val="00992A54"/>
    <w:rPr>
      <w:i/>
      <w:iCs/>
      <w:color w:val="404040" w:themeColor="text1" w:themeTint="BF"/>
    </w:rPr>
  </w:style>
  <w:style w:type="character" w:styleId="Enfasiintensa">
    <w:name w:val="Intense Emphasis"/>
    <w:basedOn w:val="Carpredefinitoparagrafo"/>
    <w:uiPriority w:val="21"/>
    <w:qFormat/>
    <w:rsid w:val="00992A54"/>
    <w:rPr>
      <w:b/>
      <w:bCs/>
      <w:i/>
      <w:iCs/>
      <w:caps/>
    </w:rPr>
  </w:style>
  <w:style w:type="character" w:styleId="Riferimentodelicato">
    <w:name w:val="Subtle Reference"/>
    <w:basedOn w:val="Carpredefinitoparagrafo"/>
    <w:uiPriority w:val="31"/>
    <w:qFormat/>
    <w:rsid w:val="00992A54"/>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992A54"/>
    <w:rPr>
      <w:b/>
      <w:bCs/>
      <w:smallCaps/>
      <w:u w:val="single"/>
    </w:rPr>
  </w:style>
  <w:style w:type="character" w:styleId="Titolodellibro">
    <w:name w:val="Book Title"/>
    <w:basedOn w:val="Carpredefinitoparagrafo"/>
    <w:uiPriority w:val="33"/>
    <w:qFormat/>
    <w:rsid w:val="00992A54"/>
    <w:rPr>
      <w:b w:val="0"/>
      <w:bCs w:val="0"/>
      <w:smallCaps/>
      <w:spacing w:val="5"/>
    </w:rPr>
  </w:style>
  <w:style w:type="paragraph" w:styleId="Titolosommario">
    <w:name w:val="TOC Heading"/>
    <w:basedOn w:val="Titolo1"/>
    <w:next w:val="Normale"/>
    <w:uiPriority w:val="39"/>
    <w:unhideWhenUsed/>
    <w:qFormat/>
    <w:rsid w:val="00102E53"/>
    <w:pPr>
      <w:numPr>
        <w:numId w:val="0"/>
      </w:numPr>
      <w:ind w:left="432" w:hanging="432"/>
      <w:outlineLvl w:val="9"/>
    </w:pPr>
    <w:rPr>
      <w:lang w:val="it-IT"/>
    </w:rPr>
  </w:style>
  <w:style w:type="paragraph" w:styleId="Sommario1">
    <w:name w:val="toc 1"/>
    <w:basedOn w:val="Normale"/>
    <w:next w:val="Normale"/>
    <w:autoRedefine/>
    <w:uiPriority w:val="39"/>
    <w:unhideWhenUsed/>
    <w:rsid w:val="00102E53"/>
    <w:pPr>
      <w:spacing w:after="100"/>
    </w:pPr>
  </w:style>
  <w:style w:type="paragraph" w:styleId="Sommario2">
    <w:name w:val="toc 2"/>
    <w:basedOn w:val="Normale"/>
    <w:next w:val="Normale"/>
    <w:autoRedefine/>
    <w:uiPriority w:val="39"/>
    <w:unhideWhenUsed/>
    <w:rsid w:val="00102E53"/>
    <w:pPr>
      <w:spacing w:after="100"/>
      <w:ind w:left="220"/>
    </w:pPr>
  </w:style>
  <w:style w:type="character" w:styleId="Collegamentoipertestuale">
    <w:name w:val="Hyperlink"/>
    <w:basedOn w:val="Carpredefinitoparagrafo"/>
    <w:uiPriority w:val="99"/>
    <w:unhideWhenUsed/>
    <w:rsid w:val="00102E53"/>
    <w:rPr>
      <w:color w:val="A8BF4D" w:themeColor="hyperlink"/>
      <w:u w:val="single"/>
    </w:rPr>
  </w:style>
  <w:style w:type="paragraph" w:styleId="Intestazione">
    <w:name w:val="header"/>
    <w:basedOn w:val="Normale"/>
    <w:link w:val="IntestazioneCarattere"/>
    <w:uiPriority w:val="99"/>
    <w:unhideWhenUsed/>
    <w:rsid w:val="00F07BF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07BFA"/>
  </w:style>
  <w:style w:type="paragraph" w:styleId="Pidipagina">
    <w:name w:val="footer"/>
    <w:basedOn w:val="Normale"/>
    <w:link w:val="PidipaginaCarattere"/>
    <w:uiPriority w:val="99"/>
    <w:unhideWhenUsed/>
    <w:rsid w:val="00F07BF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07BFA"/>
  </w:style>
  <w:style w:type="character" w:styleId="Testosegnaposto">
    <w:name w:val="Placeholder Text"/>
    <w:basedOn w:val="Carpredefinitoparagrafo"/>
    <w:uiPriority w:val="99"/>
    <w:semiHidden/>
    <w:rsid w:val="00F07BFA"/>
    <w:rPr>
      <w:color w:val="808080"/>
    </w:rPr>
  </w:style>
  <w:style w:type="paragraph" w:styleId="Paragrafoelenco">
    <w:name w:val="List Paragraph"/>
    <w:basedOn w:val="Normale"/>
    <w:uiPriority w:val="34"/>
    <w:qFormat/>
    <w:rsid w:val="00BC68D7"/>
    <w:pPr>
      <w:ind w:left="720"/>
      <w:contextualSpacing/>
    </w:pPr>
  </w:style>
  <w:style w:type="paragraph" w:styleId="Sommario3">
    <w:name w:val="toc 3"/>
    <w:basedOn w:val="Normale"/>
    <w:next w:val="Normale"/>
    <w:autoRedefine/>
    <w:uiPriority w:val="39"/>
    <w:unhideWhenUsed/>
    <w:rsid w:val="00D967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20Antonio%20Abbo\Google%20Drive\Archivio\Vari\word\Single%20Software%20Design%20Description%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2BB77F19D04AC7BAE33438C4182672"/>
        <w:category>
          <w:name w:val="Generale"/>
          <w:gallery w:val="placeholder"/>
        </w:category>
        <w:types>
          <w:type w:val="bbPlcHdr"/>
        </w:types>
        <w:behaviors>
          <w:behavior w:val="content"/>
        </w:behaviors>
        <w:guid w:val="{2B280682-83C3-46C3-B0A7-AFC27C3AB800}"/>
      </w:docPartPr>
      <w:docPartBody>
        <w:p w:rsidR="0076082A" w:rsidRDefault="00382461" w:rsidP="00382461">
          <w:pPr>
            <w:pStyle w:val="E12BB77F19D04AC7BAE33438C4182672"/>
          </w:pPr>
          <w:r w:rsidRPr="007C76DC">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61"/>
    <w:rsid w:val="002C4E5E"/>
    <w:rsid w:val="00382461"/>
    <w:rsid w:val="0076082A"/>
    <w:rsid w:val="008B6CA9"/>
    <w:rsid w:val="00A518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6082A"/>
    <w:rPr>
      <w:color w:val="808080"/>
    </w:rPr>
  </w:style>
  <w:style w:type="paragraph" w:customStyle="1" w:styleId="E12BB77F19D04AC7BAE33438C4182672">
    <w:name w:val="E12BB77F19D04AC7BAE33438C4182672"/>
    <w:rsid w:val="003824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30D8B-7556-4138-9637-7A1E57E85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Software Design Description Document.dotx</Template>
  <TotalTime>201</TotalTime>
  <Pages>8</Pages>
  <Words>1502</Words>
  <Characters>8566</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MrPenn DDD</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MrPenn DDD</dc:title>
  <dc:subject/>
  <dc:creator>Giulio Antonio Abbo</dc:creator>
  <cp:keywords/>
  <dc:description/>
  <cp:lastModifiedBy>Giulio Antonio Abbo</cp:lastModifiedBy>
  <cp:revision>9</cp:revision>
  <dcterms:created xsi:type="dcterms:W3CDTF">2020-02-15T21:07:00Z</dcterms:created>
  <dcterms:modified xsi:type="dcterms:W3CDTF">2020-02-16T19:42:00Z</dcterms:modified>
</cp:coreProperties>
</file>